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D2E5" w14:textId="77777777" w:rsidR="00344A40" w:rsidRPr="005D229C" w:rsidRDefault="00344A40" w:rsidP="00B11DE7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96683B3" w14:textId="4935CC7F" w:rsidR="00384067" w:rsidRPr="005D229C" w:rsidRDefault="00812760" w:rsidP="00B11D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PRODUTO TÉCNICO/TECNOLÓGICO</w:t>
      </w:r>
    </w:p>
    <w:p w14:paraId="2D052DBC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DCA9786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FEB5F67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556F8D0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CF47B3B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EA839A4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1FDEA04" w14:textId="77777777" w:rsidR="000D2A7D" w:rsidRPr="005D229C" w:rsidRDefault="000D2A7D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06ACF35" w14:textId="7F4E09DD" w:rsidR="00344A40" w:rsidRPr="005D229C" w:rsidRDefault="00812760" w:rsidP="00B11DE7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BASE DE DADOS SOBRE SUCESSO EM PROJETOS</w:t>
      </w:r>
    </w:p>
    <w:p w14:paraId="4405D7B5" w14:textId="77777777" w:rsidR="00344A40" w:rsidRPr="005D229C" w:rsidRDefault="00344A4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E4B46F" w14:textId="77777777" w:rsidR="00344A40" w:rsidRPr="005D229C" w:rsidRDefault="00344A4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8FEACE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D058871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C641378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52797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AA1E9D2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9B6F33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8BCD1A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3DBE53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44F88E4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95EBA43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D58418F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D209A2F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EC2BBB0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21AD83D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3C2ECC4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4CDEBED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111F26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81F9FB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AABA8C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4E8B968" w14:textId="48BE2DB8" w:rsidR="00BF4B5B" w:rsidRPr="005D229C" w:rsidRDefault="000D2A7D" w:rsidP="00842243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SÃO PAULO – 2023</w:t>
      </w:r>
    </w:p>
    <w:p w14:paraId="6D9464DE" w14:textId="7296B361" w:rsidR="00B3436A" w:rsidRPr="005D229C" w:rsidRDefault="00812760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Base de dados vinculada</w:t>
      </w:r>
      <w:r w:rsidR="007C39D6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à dissertação</w:t>
      </w:r>
      <w:r w:rsidR="007C39D6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DE6755" w:rsidRPr="005D229C">
        <w:rPr>
          <w:rFonts w:ascii="Times New Roman" w:hAnsi="Times New Roman" w:cs="Times New Roman"/>
          <w:color w:val="auto"/>
          <w:sz w:val="24"/>
          <w:szCs w:val="24"/>
        </w:rPr>
        <w:t>A INTELIGÊNCIA EMOCIONAL NAS EQUIPES DE PROJETOS</w:t>
      </w:r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DE675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>PRECISAMOS FALAR DESTE ASSUNTO</w:t>
      </w:r>
    </w:p>
    <w:p w14:paraId="49242363" w14:textId="48C0B46C" w:rsidR="00DF1F43" w:rsidRPr="005D229C" w:rsidRDefault="00DF1F4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de defesa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F2517" w:rsidRPr="005D229C">
        <w:rPr>
          <w:rFonts w:ascii="Times New Roman" w:hAnsi="Times New Roman" w:cs="Times New Roman"/>
          <w:color w:val="auto"/>
          <w:sz w:val="24"/>
          <w:szCs w:val="24"/>
        </w:rPr>
        <w:t>20.12.2021</w:t>
      </w:r>
    </w:p>
    <w:p w14:paraId="0A2625FF" w14:textId="0A1A1886" w:rsidR="00B3436A" w:rsidRPr="005D229C" w:rsidRDefault="00EC7A3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Egresso: </w:t>
      </w:r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>Samir Cavaletti</w:t>
      </w:r>
    </w:p>
    <w:p w14:paraId="4CD9EC7F" w14:textId="57D16289" w:rsidR="00EC7A33" w:rsidRPr="005D229C" w:rsidRDefault="00EC7A3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Prof. </w:t>
      </w:r>
      <w:r w:rsidR="00801AE3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Dr </w:t>
      </w: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Orientador: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Flávio Santino Bizarrias</w:t>
      </w:r>
    </w:p>
    <w:p w14:paraId="10EBE70A" w14:textId="3173643F" w:rsidR="00801AE3" w:rsidRPr="005D229C" w:rsidRDefault="00801AE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Instituição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: Universidade Nove de Julho</w:t>
      </w:r>
    </w:p>
    <w:p w14:paraId="5ED08565" w14:textId="69BBD3A1" w:rsidR="00BF4B5B" w:rsidRPr="005D229C" w:rsidRDefault="00DF1D2F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Produto Técnico/Tecnológico</w:t>
      </w:r>
      <w:r w:rsidR="00182478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="00D24C95" w:rsidRPr="005D229C">
        <w:rPr>
          <w:rFonts w:ascii="Times New Roman" w:hAnsi="Times New Roman" w:cs="Times New Roman"/>
          <w:color w:val="auto"/>
          <w:sz w:val="24"/>
          <w:szCs w:val="24"/>
        </w:rPr>
        <w:t>Base de dados sobre o sucesso de projetos</w:t>
      </w:r>
      <w:r w:rsidR="005D667B" w:rsidRPr="005D2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1A5369F" w14:textId="1F228FE8" w:rsidR="00E32DAB" w:rsidRPr="005D229C" w:rsidRDefault="0035563A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Correspondência com os novos subtipos-produtos técnicos/tecnológicos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D24C95" w:rsidRPr="005D229C">
        <w:rPr>
          <w:rFonts w:ascii="Times New Roman" w:hAnsi="Times New Roman" w:cs="Times New Roman"/>
          <w:color w:val="auto"/>
          <w:sz w:val="24"/>
          <w:szCs w:val="24"/>
        </w:rPr>
        <w:t>9. Base de dados técnico- científica</w:t>
      </w:r>
    </w:p>
    <w:p w14:paraId="040823AA" w14:textId="54BECDAC" w:rsidR="00C92695" w:rsidRPr="005D229C" w:rsidRDefault="006E17C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Finalidade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50BF3" w:rsidRPr="005D229C">
        <w:rPr>
          <w:rFonts w:ascii="Times New Roman" w:hAnsi="Times New Roman" w:cs="Times New Roman"/>
          <w:color w:val="auto"/>
          <w:sz w:val="24"/>
          <w:szCs w:val="24"/>
        </w:rPr>
        <w:t>Divulgar informação sobre a mensuração do sucesso de projetos em organizações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61E80AE" w14:textId="1FD56624" w:rsidR="006E17C3" w:rsidRPr="005D229C" w:rsidRDefault="00C323DE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 xml:space="preserve">Impacto – Nível: </w:t>
      </w:r>
      <w:r w:rsidR="00E50BF3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Baixo</w:t>
      </w:r>
    </w:p>
    <w:p w14:paraId="4F79A15F" w14:textId="73291B76" w:rsidR="000672DE" w:rsidRPr="005D229C" w:rsidRDefault="000672DE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Impacto-Demanda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943703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Espontânea</w:t>
      </w:r>
    </w:p>
    <w:p w14:paraId="682B7AE9" w14:textId="5022498A" w:rsidR="00943703" w:rsidRPr="005D229C" w:rsidRDefault="00FB2B04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Impacto - Objetivo da Pesquisa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A67AB9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Solução de um problema previamente identificado</w:t>
      </w:r>
    </w:p>
    <w:p w14:paraId="2099B0E2" w14:textId="23B790B8" w:rsidR="00A67AB9" w:rsidRPr="005D229C" w:rsidRDefault="00A172D5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Impacto - Área impactada pela produção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85380A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Econômico</w:t>
      </w:r>
    </w:p>
    <w:p w14:paraId="774BCE64" w14:textId="5C687142" w:rsidR="0085380A" w:rsidRPr="005D229C" w:rsidRDefault="00CC2C42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Descrição do tipo de Impacto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Permite que se possa observar </w:t>
      </w:r>
      <w:r w:rsidR="00B04DC6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a mensuração do sucesso 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em projetos na 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realidade de 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um amplo grupo de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organiza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ções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.</w:t>
      </w:r>
    </w:p>
    <w:p w14:paraId="01BF2399" w14:textId="0BB9ECC5" w:rsidR="00D03CCE" w:rsidRPr="005D229C" w:rsidRDefault="00A74B3F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Replicabilidade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: Sim</w:t>
      </w:r>
    </w:p>
    <w:p w14:paraId="7C477FAA" w14:textId="7B7ACDFE" w:rsidR="000672DE" w:rsidRPr="005D229C" w:rsidRDefault="007A71AD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Abrangência territorial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Nacional</w:t>
      </w:r>
    </w:p>
    <w:p w14:paraId="25279ABC" w14:textId="4DAD1047" w:rsidR="00C323DE" w:rsidRPr="005D229C" w:rsidRDefault="004B2557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Complexidade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A804CB" w:rsidRPr="005D229C">
        <w:rPr>
          <w:rFonts w:ascii="Times New Roman" w:hAnsi="Times New Roman" w:cs="Times New Roman"/>
          <w:color w:val="auto"/>
          <w:sz w:val="24"/>
          <w:szCs w:val="24"/>
        </w:rPr>
        <w:t>Baixa</w:t>
      </w:r>
    </w:p>
    <w:p w14:paraId="328FEA70" w14:textId="13B3EA61" w:rsidR="003D6F44" w:rsidRPr="005D229C" w:rsidRDefault="001D646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Inovação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902895" w:rsidRPr="005D229C">
        <w:rPr>
          <w:rFonts w:ascii="Times New Roman" w:hAnsi="Times New Roman" w:cs="Times New Roman"/>
          <w:color w:val="auto"/>
          <w:sz w:val="24"/>
          <w:szCs w:val="24"/>
        </w:rPr>
        <w:t>Baixo</w:t>
      </w:r>
      <w:r w:rsidR="00AC457E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teor inovativo</w:t>
      </w:r>
    </w:p>
    <w:p w14:paraId="6EE8F22F" w14:textId="5EDAFACB" w:rsidR="00FA7670" w:rsidRPr="005D229C" w:rsidRDefault="00FA767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Setor da sociedade beneficiado pelo impacto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D60DA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Atividades administrativas </w:t>
      </w:r>
      <w:r w:rsidR="002F5BAA" w:rsidRPr="005D229C">
        <w:rPr>
          <w:rFonts w:ascii="Times New Roman" w:hAnsi="Times New Roman" w:cs="Times New Roman"/>
          <w:color w:val="auto"/>
          <w:sz w:val="24"/>
          <w:szCs w:val="24"/>
        </w:rPr>
        <w:t>e Serviços Complementares</w:t>
      </w:r>
    </w:p>
    <w:p w14:paraId="2B2718EE" w14:textId="1E8959BD" w:rsidR="00A26F45" w:rsidRPr="005D229C" w:rsidRDefault="00A26F45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Declaração de vínculo do produto com PDI da Instituição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: Sim</w:t>
      </w:r>
    </w:p>
    <w:p w14:paraId="59EA228C" w14:textId="3D78BD79" w:rsidR="00A26F45" w:rsidRPr="005D229C" w:rsidRDefault="007F0BE1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Houve fomento?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Não houve.</w:t>
      </w:r>
    </w:p>
    <w:p w14:paraId="6AC6B168" w14:textId="762B9977" w:rsidR="00FD7165" w:rsidRPr="005D229C" w:rsidRDefault="00FD7165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Há registro/depósito de propriedade intelectual?</w:t>
      </w:r>
      <w:r w:rsidR="009707F2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B69B9" w:rsidRPr="005D229C">
        <w:rPr>
          <w:rFonts w:ascii="Times New Roman" w:hAnsi="Times New Roman" w:cs="Times New Roman"/>
          <w:color w:val="auto"/>
          <w:sz w:val="24"/>
          <w:szCs w:val="24"/>
        </w:rPr>
        <w:t>Não</w:t>
      </w:r>
    </w:p>
    <w:p w14:paraId="2994A543" w14:textId="3DD9FCD8" w:rsidR="004B69B9" w:rsidRPr="005D229C" w:rsidRDefault="009744E9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Estágio da Tecnologia: </w:t>
      </w:r>
      <w:r w:rsidR="00521A1F" w:rsidRPr="005D229C">
        <w:rPr>
          <w:rFonts w:ascii="Times New Roman" w:hAnsi="Times New Roman" w:cs="Times New Roman"/>
          <w:color w:val="auto"/>
          <w:sz w:val="24"/>
          <w:szCs w:val="24"/>
        </w:rPr>
        <w:t>Finalizado/Implantado</w:t>
      </w:r>
    </w:p>
    <w:p w14:paraId="192FA2EA" w14:textId="5E0E78D4" w:rsidR="00987FF3" w:rsidRPr="005D229C" w:rsidRDefault="00987FF3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Há transferência de tecnologia/conhecimento?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Não</w:t>
      </w:r>
    </w:p>
    <w:p w14:paraId="40009EF1" w14:textId="3D694F5C" w:rsidR="005D667B" w:rsidRPr="005D229C" w:rsidRDefault="008F353B" w:rsidP="00290A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URL:</w:t>
      </w:r>
      <w:r w:rsidRPr="005D229C">
        <w:rPr>
          <w:rFonts w:ascii="Arial" w:eastAsia="Times New Roman" w:hAnsi="Arial" w:cs="Arial"/>
          <w:b/>
          <w:color w:val="auto"/>
          <w:sz w:val="20"/>
          <w:lang w:eastAsia="pt-BR"/>
        </w:rPr>
        <w:t xml:space="preserve"> </w:t>
      </w:r>
      <w:r w:rsidR="00AE67A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https://github.com/fbizarrias1973/basesucessoprojetos.git</w:t>
      </w:r>
    </w:p>
    <w:p w14:paraId="6A5CF8DC" w14:textId="77777777" w:rsidR="006A5E80" w:rsidRPr="005D229C" w:rsidRDefault="006A5E80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183204EB" w14:textId="77777777" w:rsidR="00D24C95" w:rsidRPr="005D229C" w:rsidRDefault="00D24C95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62E59E57" w14:textId="77777777" w:rsidR="006A5E80" w:rsidRPr="005D229C" w:rsidRDefault="006A5E80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5A06A1FF" w14:textId="77777777" w:rsidR="006A5E80" w:rsidRPr="005D229C" w:rsidRDefault="006A5E80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016AB26C" w14:textId="77777777" w:rsidR="00D24C95" w:rsidRPr="005D229C" w:rsidRDefault="00D24C95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640DC2FE" w14:textId="4802446B" w:rsidR="00FD7165" w:rsidRPr="005D229C" w:rsidRDefault="002E5C8C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lastRenderedPageBreak/>
        <w:t>Denom</w:t>
      </w:r>
      <w:r w:rsidR="00926AE4" w:rsidRPr="005D229C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nações de produtos técnico/tecnoló</w:t>
      </w:r>
      <w:r w:rsidR="00926AE4" w:rsidRPr="005D229C">
        <w:rPr>
          <w:rFonts w:ascii="Times New Roman" w:hAnsi="Times New Roman" w:cs="Times New Roman"/>
          <w:color w:val="auto"/>
          <w:sz w:val="24"/>
          <w:szCs w:val="24"/>
        </w:rPr>
        <w:t>gicos</w:t>
      </w:r>
    </w:p>
    <w:p w14:paraId="25C0C79A" w14:textId="57C1E936" w:rsidR="002E5C8C" w:rsidRPr="005D229C" w:rsidRDefault="00CB76E4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CA12C" wp14:editId="5774380E">
                <wp:simplePos x="0" y="0"/>
                <wp:positionH relativeFrom="column">
                  <wp:posOffset>-61912</wp:posOffset>
                </wp:positionH>
                <wp:positionV relativeFrom="paragraph">
                  <wp:posOffset>246063</wp:posOffset>
                </wp:positionV>
                <wp:extent cx="4529137" cy="3700462"/>
                <wp:effectExtent l="0" t="0" r="24130" b="146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137" cy="37004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EFC33" id="Retângulo 7" o:spid="_x0000_s1026" style="position:absolute;margin-left:-4.85pt;margin-top:19.4pt;width:356.6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" filled="f" strokecolor="black [3213]" strokeweight=".5pt"/>
            </w:pict>
          </mc:Fallback>
        </mc:AlternateContent>
      </w:r>
    </w:p>
    <w:p w14:paraId="31FC8652" w14:textId="77777777" w:rsidR="005C4943" w:rsidRPr="005D229C" w:rsidRDefault="005C4943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3721BA4" w14:textId="43A87E2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( ) 1. Empresa ou Organização social</w:t>
      </w:r>
    </w:p>
    <w:p w14:paraId="2B9B41BD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 ) 2. Processo/Tecnologia e Produto/Material não patenteáveis </w:t>
      </w:r>
    </w:p>
    <w:p w14:paraId="7E35BD5B" w14:textId="69C17BBB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() 3. Relatório técnico conclusivo </w:t>
      </w:r>
    </w:p>
    <w:p w14:paraId="6EAE5A1F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 ) 4. Tecnologia Social </w:t>
      </w:r>
    </w:p>
    <w:p w14:paraId="31C44016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 ) 5. Norma ou marco regulatório </w:t>
      </w:r>
    </w:p>
    <w:p w14:paraId="50DB6A54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 ) 6. Patente </w:t>
      </w:r>
    </w:p>
    <w:p w14:paraId="0C8AE64B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 ) 7. Produtos/Processos em sigilo </w:t>
      </w:r>
    </w:p>
    <w:p w14:paraId="47B1938D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 ) 8. Software / Aplicativo </w:t>
      </w:r>
    </w:p>
    <w:p w14:paraId="02766CEE" w14:textId="473F26A9" w:rsidR="002E5C8C" w:rsidRPr="005D229C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D24C95" w:rsidRPr="005D229C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) 9. Base de dados técnico-científica</w:t>
      </w:r>
    </w:p>
    <w:p w14:paraId="143D9EBC" w14:textId="77777777" w:rsidR="002E5C8C" w:rsidRPr="005D229C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( ) 10. Curso para formação profissional</w:t>
      </w:r>
    </w:p>
    <w:p w14:paraId="1AFF5596" w14:textId="77777777" w:rsidR="002E5C8C" w:rsidRPr="005D229C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( ) 11. Material didático</w:t>
      </w:r>
    </w:p>
    <w:p w14:paraId="38605A39" w14:textId="50832A51" w:rsidR="002E5C8C" w:rsidRPr="005D229C" w:rsidRDefault="002E5C8C" w:rsidP="002E5C8C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( ) 12. Produto bibliográfico na forma de artigo técnico/tecnológico</w:t>
      </w:r>
    </w:p>
    <w:p w14:paraId="12E9018E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12B41BD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9049FBF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6BECB3E" w14:textId="2F8E3C25" w:rsidR="00A64FFE" w:rsidRPr="005D229C" w:rsidRDefault="004D12F8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54AF088" w14:textId="66259DA9" w:rsidR="004D12F8" w:rsidRPr="005D229C" w:rsidRDefault="004D12F8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Base de dados sobre </w:t>
      </w:r>
      <w:r w:rsidR="009B4647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sucesso de projetos baseado em 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>Müller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>Turner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>(2010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) e </w:t>
      </w:r>
      <w:r w:rsidR="00AD480A" w:rsidRPr="005D229C">
        <w:rPr>
          <w:rFonts w:ascii="Times New Roman" w:hAnsi="Times New Roman" w:cs="Times New Roman"/>
          <w:color w:val="auto"/>
          <w:sz w:val="24"/>
          <w:szCs w:val="24"/>
        </w:rPr>
        <w:t>na dissertação</w:t>
      </w:r>
      <w:r w:rsidR="00161BCE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de Cavaletti (202</w:t>
      </w:r>
      <w:r w:rsidR="005D229C" w:rsidRPr="005D229C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161BCE" w:rsidRPr="005D229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C729BB" w:rsidRPr="005D2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20FE9FD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7156125" w14:textId="77777777" w:rsidR="005C4943" w:rsidRPr="005D229C" w:rsidRDefault="005C494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DEFCE42" w14:textId="1FA5C1E6" w:rsidR="000A6842" w:rsidRPr="005D229C" w:rsidRDefault="000A6842" w:rsidP="000D5987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26769130"/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Referências</w:t>
      </w:r>
      <w:bookmarkEnd w:id="0"/>
    </w:p>
    <w:p w14:paraId="0C7E27C0" w14:textId="77777777" w:rsidR="00AD480A" w:rsidRPr="005D229C" w:rsidRDefault="00AD480A" w:rsidP="00AD48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5CD9417" w14:textId="42BF37AB" w:rsidR="005D229C" w:rsidRPr="005D229C" w:rsidRDefault="005D229C" w:rsidP="00AD48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Cavaletti, Samir. A inteligência emocional nas equipes de projeto: precisamos falar deste assunto. 2020. 99 f. Dissertação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(Programa de Pós-Graduação em Gestão de Projetos) - Universidade Nove de Julho, São Paulo.</w:t>
      </w:r>
    </w:p>
    <w:p w14:paraId="32DD3444" w14:textId="77777777" w:rsidR="005D229C" w:rsidRPr="005D229C" w:rsidRDefault="005D229C" w:rsidP="00AD48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530F5B0" w14:textId="6F1179E5" w:rsidR="000A6842" w:rsidRPr="005D229C" w:rsidRDefault="00AD480A" w:rsidP="00AD48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Müller, R., &amp; Turner, R. (2010a). </w:t>
      </w:r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Attitudes and leadership competences for project success.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Baltic Journal of Management, 5(3), 307–329. https://doi.org/10.1108/17465261011079730</w:t>
      </w:r>
    </w:p>
    <w:sectPr w:rsidR="000A6842" w:rsidRPr="005D229C" w:rsidSect="00691BA1">
      <w:headerReference w:type="default" r:id="rId11"/>
      <w:pgSz w:w="11907" w:h="16839" w:code="9"/>
      <w:pgMar w:top="1702" w:right="1440" w:bottom="1440" w:left="1440" w:header="1713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1E2C" w14:textId="77777777" w:rsidR="009638CA" w:rsidRDefault="009638CA">
      <w:pPr>
        <w:spacing w:after="0" w:line="240" w:lineRule="auto"/>
      </w:pPr>
      <w:r>
        <w:separator/>
      </w:r>
    </w:p>
  </w:endnote>
  <w:endnote w:type="continuationSeparator" w:id="0">
    <w:p w14:paraId="31879410" w14:textId="77777777" w:rsidR="009638CA" w:rsidRDefault="0096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369C" w14:textId="77777777" w:rsidR="009638CA" w:rsidRDefault="009638CA">
      <w:pPr>
        <w:spacing w:after="0" w:line="240" w:lineRule="auto"/>
      </w:pPr>
      <w:r>
        <w:separator/>
      </w:r>
    </w:p>
  </w:footnote>
  <w:footnote w:type="continuationSeparator" w:id="0">
    <w:p w14:paraId="610A5306" w14:textId="77777777" w:rsidR="009638CA" w:rsidRDefault="0096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165B" w14:textId="03A89F0C" w:rsidR="00E73EA4" w:rsidRDefault="00E73EA4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420CF"/>
    <w:multiLevelType w:val="hybridMultilevel"/>
    <w:tmpl w:val="B5EED8A4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6F14CBC"/>
    <w:multiLevelType w:val="hybridMultilevel"/>
    <w:tmpl w:val="7F046492"/>
    <w:lvl w:ilvl="0" w:tplc="CDA6E8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0C579A"/>
    <w:multiLevelType w:val="hybridMultilevel"/>
    <w:tmpl w:val="101A1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08D7"/>
    <w:multiLevelType w:val="hybridMultilevel"/>
    <w:tmpl w:val="A7E44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E02"/>
    <w:multiLevelType w:val="hybridMultilevel"/>
    <w:tmpl w:val="82B6E8DA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78438FD"/>
    <w:multiLevelType w:val="hybridMultilevel"/>
    <w:tmpl w:val="F12A8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918"/>
    <w:multiLevelType w:val="hybridMultilevel"/>
    <w:tmpl w:val="47F61D6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64F2FD4"/>
    <w:multiLevelType w:val="hybridMultilevel"/>
    <w:tmpl w:val="0C74245C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9F80E95"/>
    <w:multiLevelType w:val="hybridMultilevel"/>
    <w:tmpl w:val="5A62C9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06527"/>
    <w:multiLevelType w:val="hybridMultilevel"/>
    <w:tmpl w:val="888CD438"/>
    <w:lvl w:ilvl="0" w:tplc="0416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C5650"/>
    <w:multiLevelType w:val="hybridMultilevel"/>
    <w:tmpl w:val="4776D7C8"/>
    <w:lvl w:ilvl="0" w:tplc="3A260DD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6CE02D88"/>
    <w:multiLevelType w:val="hybridMultilevel"/>
    <w:tmpl w:val="DCF64E70"/>
    <w:lvl w:ilvl="0" w:tplc="0416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E92307C"/>
    <w:multiLevelType w:val="hybridMultilevel"/>
    <w:tmpl w:val="8DFC8C0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FE4511"/>
    <w:multiLevelType w:val="hybridMultilevel"/>
    <w:tmpl w:val="B03A56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25514">
    <w:abstractNumId w:val="0"/>
  </w:num>
  <w:num w:numId="2" w16cid:durableId="2051146393">
    <w:abstractNumId w:val="11"/>
  </w:num>
  <w:num w:numId="3" w16cid:durableId="317029620">
    <w:abstractNumId w:val="11"/>
    <w:lvlOverride w:ilvl="0">
      <w:startOverride w:val="1"/>
    </w:lvlOverride>
  </w:num>
  <w:num w:numId="4" w16cid:durableId="612904197">
    <w:abstractNumId w:val="13"/>
  </w:num>
  <w:num w:numId="5" w16cid:durableId="1275676812">
    <w:abstractNumId w:val="10"/>
  </w:num>
  <w:num w:numId="6" w16cid:durableId="1594511379">
    <w:abstractNumId w:val="14"/>
  </w:num>
  <w:num w:numId="7" w16cid:durableId="88738498">
    <w:abstractNumId w:val="4"/>
  </w:num>
  <w:num w:numId="8" w16cid:durableId="791750929">
    <w:abstractNumId w:val="6"/>
  </w:num>
  <w:num w:numId="9" w16cid:durableId="1379936604">
    <w:abstractNumId w:val="7"/>
  </w:num>
  <w:num w:numId="10" w16cid:durableId="57174805">
    <w:abstractNumId w:val="15"/>
  </w:num>
  <w:num w:numId="11" w16cid:durableId="208342640">
    <w:abstractNumId w:val="1"/>
  </w:num>
  <w:num w:numId="12" w16cid:durableId="2081519602">
    <w:abstractNumId w:val="5"/>
  </w:num>
  <w:num w:numId="13" w16cid:durableId="470950717">
    <w:abstractNumId w:val="8"/>
  </w:num>
  <w:num w:numId="14" w16cid:durableId="205266209">
    <w:abstractNumId w:val="12"/>
  </w:num>
  <w:num w:numId="15" w16cid:durableId="944386838">
    <w:abstractNumId w:val="11"/>
  </w:num>
  <w:num w:numId="16" w16cid:durableId="1367021274">
    <w:abstractNumId w:val="2"/>
  </w:num>
  <w:num w:numId="17" w16cid:durableId="1842423830">
    <w:abstractNumId w:val="11"/>
  </w:num>
  <w:num w:numId="18" w16cid:durableId="1673408753">
    <w:abstractNumId w:val="9"/>
  </w:num>
  <w:num w:numId="19" w16cid:durableId="55030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67"/>
    <w:rsid w:val="000010D1"/>
    <w:rsid w:val="00003440"/>
    <w:rsid w:val="000034B9"/>
    <w:rsid w:val="000044E4"/>
    <w:rsid w:val="00004840"/>
    <w:rsid w:val="00004CCE"/>
    <w:rsid w:val="000056D1"/>
    <w:rsid w:val="00006B38"/>
    <w:rsid w:val="00007D7F"/>
    <w:rsid w:val="00013E69"/>
    <w:rsid w:val="00021DE3"/>
    <w:rsid w:val="00021EA3"/>
    <w:rsid w:val="00022B3C"/>
    <w:rsid w:val="00024927"/>
    <w:rsid w:val="00025280"/>
    <w:rsid w:val="000259DD"/>
    <w:rsid w:val="00027753"/>
    <w:rsid w:val="000307AA"/>
    <w:rsid w:val="00030A3D"/>
    <w:rsid w:val="00031025"/>
    <w:rsid w:val="0003105F"/>
    <w:rsid w:val="00031DBC"/>
    <w:rsid w:val="00037684"/>
    <w:rsid w:val="00037D18"/>
    <w:rsid w:val="00040B53"/>
    <w:rsid w:val="00042AD2"/>
    <w:rsid w:val="0004333D"/>
    <w:rsid w:val="000450BA"/>
    <w:rsid w:val="000460E6"/>
    <w:rsid w:val="000513D4"/>
    <w:rsid w:val="000521C5"/>
    <w:rsid w:val="00052F74"/>
    <w:rsid w:val="0005368F"/>
    <w:rsid w:val="000568DC"/>
    <w:rsid w:val="0006077B"/>
    <w:rsid w:val="00062978"/>
    <w:rsid w:val="00063C4C"/>
    <w:rsid w:val="00063C57"/>
    <w:rsid w:val="000644DA"/>
    <w:rsid w:val="00065B58"/>
    <w:rsid w:val="000672DE"/>
    <w:rsid w:val="00071BF7"/>
    <w:rsid w:val="00072B99"/>
    <w:rsid w:val="0007629A"/>
    <w:rsid w:val="000771E5"/>
    <w:rsid w:val="00081A58"/>
    <w:rsid w:val="00082476"/>
    <w:rsid w:val="000847B0"/>
    <w:rsid w:val="000850FD"/>
    <w:rsid w:val="00085464"/>
    <w:rsid w:val="00087338"/>
    <w:rsid w:val="0008746A"/>
    <w:rsid w:val="00094C59"/>
    <w:rsid w:val="000955F1"/>
    <w:rsid w:val="000963CB"/>
    <w:rsid w:val="000A27DC"/>
    <w:rsid w:val="000A2E8D"/>
    <w:rsid w:val="000A41DD"/>
    <w:rsid w:val="000A4508"/>
    <w:rsid w:val="000A4AC1"/>
    <w:rsid w:val="000A6842"/>
    <w:rsid w:val="000A6B97"/>
    <w:rsid w:val="000A7203"/>
    <w:rsid w:val="000B028F"/>
    <w:rsid w:val="000B1877"/>
    <w:rsid w:val="000B1E8F"/>
    <w:rsid w:val="000B2CA3"/>
    <w:rsid w:val="000B34A9"/>
    <w:rsid w:val="000B49A7"/>
    <w:rsid w:val="000B6266"/>
    <w:rsid w:val="000B69B0"/>
    <w:rsid w:val="000B798C"/>
    <w:rsid w:val="000C0FD0"/>
    <w:rsid w:val="000C240A"/>
    <w:rsid w:val="000C2DAC"/>
    <w:rsid w:val="000C3BA5"/>
    <w:rsid w:val="000C41B4"/>
    <w:rsid w:val="000D007F"/>
    <w:rsid w:val="000D2A7D"/>
    <w:rsid w:val="000D37BD"/>
    <w:rsid w:val="000D40AA"/>
    <w:rsid w:val="000D4511"/>
    <w:rsid w:val="000D4A9D"/>
    <w:rsid w:val="000D5987"/>
    <w:rsid w:val="000D61DB"/>
    <w:rsid w:val="000E16CE"/>
    <w:rsid w:val="000E6805"/>
    <w:rsid w:val="000E6E9D"/>
    <w:rsid w:val="000E74C0"/>
    <w:rsid w:val="000F0B9B"/>
    <w:rsid w:val="000F2208"/>
    <w:rsid w:val="000F2F78"/>
    <w:rsid w:val="001013CF"/>
    <w:rsid w:val="00102772"/>
    <w:rsid w:val="00104C28"/>
    <w:rsid w:val="00104D2E"/>
    <w:rsid w:val="00104EE5"/>
    <w:rsid w:val="00106BBD"/>
    <w:rsid w:val="0010788F"/>
    <w:rsid w:val="0011099B"/>
    <w:rsid w:val="001124FD"/>
    <w:rsid w:val="0011426B"/>
    <w:rsid w:val="001166F0"/>
    <w:rsid w:val="001171EA"/>
    <w:rsid w:val="00126F2F"/>
    <w:rsid w:val="001314A6"/>
    <w:rsid w:val="001336FE"/>
    <w:rsid w:val="00133A80"/>
    <w:rsid w:val="0013444B"/>
    <w:rsid w:val="0013467F"/>
    <w:rsid w:val="00134A9B"/>
    <w:rsid w:val="00135116"/>
    <w:rsid w:val="00135EA3"/>
    <w:rsid w:val="00141101"/>
    <w:rsid w:val="00142EC4"/>
    <w:rsid w:val="00142F53"/>
    <w:rsid w:val="001441A7"/>
    <w:rsid w:val="00144C1F"/>
    <w:rsid w:val="00145101"/>
    <w:rsid w:val="0014587A"/>
    <w:rsid w:val="001459C8"/>
    <w:rsid w:val="001476B7"/>
    <w:rsid w:val="001504BF"/>
    <w:rsid w:val="00150E16"/>
    <w:rsid w:val="00155631"/>
    <w:rsid w:val="00157324"/>
    <w:rsid w:val="00160AE9"/>
    <w:rsid w:val="00160D2F"/>
    <w:rsid w:val="00161BCE"/>
    <w:rsid w:val="00162F3B"/>
    <w:rsid w:val="00163752"/>
    <w:rsid w:val="0016471C"/>
    <w:rsid w:val="0016554A"/>
    <w:rsid w:val="00165C6B"/>
    <w:rsid w:val="0017011A"/>
    <w:rsid w:val="00171382"/>
    <w:rsid w:val="0017166C"/>
    <w:rsid w:val="001719B8"/>
    <w:rsid w:val="00171D9F"/>
    <w:rsid w:val="00173606"/>
    <w:rsid w:val="0017453E"/>
    <w:rsid w:val="00176C60"/>
    <w:rsid w:val="001810BD"/>
    <w:rsid w:val="001812FE"/>
    <w:rsid w:val="00182478"/>
    <w:rsid w:val="001832E5"/>
    <w:rsid w:val="00185DA9"/>
    <w:rsid w:val="0018632A"/>
    <w:rsid w:val="001864E1"/>
    <w:rsid w:val="0018652C"/>
    <w:rsid w:val="00187185"/>
    <w:rsid w:val="00187D79"/>
    <w:rsid w:val="00190510"/>
    <w:rsid w:val="00191596"/>
    <w:rsid w:val="00191BB5"/>
    <w:rsid w:val="00191E42"/>
    <w:rsid w:val="0019268D"/>
    <w:rsid w:val="00193047"/>
    <w:rsid w:val="0019445E"/>
    <w:rsid w:val="00194C39"/>
    <w:rsid w:val="00195F95"/>
    <w:rsid w:val="00196041"/>
    <w:rsid w:val="00197D5C"/>
    <w:rsid w:val="00197D84"/>
    <w:rsid w:val="001A0E15"/>
    <w:rsid w:val="001A0FC0"/>
    <w:rsid w:val="001A11B8"/>
    <w:rsid w:val="001A2301"/>
    <w:rsid w:val="001A2389"/>
    <w:rsid w:val="001A3151"/>
    <w:rsid w:val="001A342D"/>
    <w:rsid w:val="001A364C"/>
    <w:rsid w:val="001A4084"/>
    <w:rsid w:val="001A7D9F"/>
    <w:rsid w:val="001B1A9B"/>
    <w:rsid w:val="001B2D6C"/>
    <w:rsid w:val="001B2E24"/>
    <w:rsid w:val="001B38B4"/>
    <w:rsid w:val="001B55BA"/>
    <w:rsid w:val="001B5714"/>
    <w:rsid w:val="001B762D"/>
    <w:rsid w:val="001C212A"/>
    <w:rsid w:val="001C2D95"/>
    <w:rsid w:val="001C36AB"/>
    <w:rsid w:val="001C45EB"/>
    <w:rsid w:val="001C4988"/>
    <w:rsid w:val="001C5252"/>
    <w:rsid w:val="001C698A"/>
    <w:rsid w:val="001C6A3F"/>
    <w:rsid w:val="001C6AF6"/>
    <w:rsid w:val="001C7A0B"/>
    <w:rsid w:val="001D2759"/>
    <w:rsid w:val="001D2ED3"/>
    <w:rsid w:val="001D387F"/>
    <w:rsid w:val="001D41E1"/>
    <w:rsid w:val="001D4AD2"/>
    <w:rsid w:val="001D5108"/>
    <w:rsid w:val="001D604F"/>
    <w:rsid w:val="001D6299"/>
    <w:rsid w:val="001D6466"/>
    <w:rsid w:val="001E0DFA"/>
    <w:rsid w:val="001E22A2"/>
    <w:rsid w:val="001E2675"/>
    <w:rsid w:val="001E39B3"/>
    <w:rsid w:val="001E5577"/>
    <w:rsid w:val="001F020B"/>
    <w:rsid w:val="001F1967"/>
    <w:rsid w:val="001F45C4"/>
    <w:rsid w:val="001F520A"/>
    <w:rsid w:val="001F5226"/>
    <w:rsid w:val="001F5E7C"/>
    <w:rsid w:val="001F63CF"/>
    <w:rsid w:val="001F7289"/>
    <w:rsid w:val="0020036E"/>
    <w:rsid w:val="002018CE"/>
    <w:rsid w:val="0020362D"/>
    <w:rsid w:val="00203961"/>
    <w:rsid w:val="0020431C"/>
    <w:rsid w:val="002050A4"/>
    <w:rsid w:val="0020627E"/>
    <w:rsid w:val="002077C8"/>
    <w:rsid w:val="00210E33"/>
    <w:rsid w:val="002120CF"/>
    <w:rsid w:val="00213BF1"/>
    <w:rsid w:val="00214E7C"/>
    <w:rsid w:val="00215399"/>
    <w:rsid w:val="0021573A"/>
    <w:rsid w:val="002208F3"/>
    <w:rsid w:val="00221FD9"/>
    <w:rsid w:val="00223047"/>
    <w:rsid w:val="00223053"/>
    <w:rsid w:val="00223C02"/>
    <w:rsid w:val="00226801"/>
    <w:rsid w:val="00226922"/>
    <w:rsid w:val="00227CED"/>
    <w:rsid w:val="002332C6"/>
    <w:rsid w:val="00233CC8"/>
    <w:rsid w:val="002353DC"/>
    <w:rsid w:val="0023753B"/>
    <w:rsid w:val="00237A65"/>
    <w:rsid w:val="00240D4E"/>
    <w:rsid w:val="0024385A"/>
    <w:rsid w:val="00244AAB"/>
    <w:rsid w:val="00246D34"/>
    <w:rsid w:val="0024762F"/>
    <w:rsid w:val="00251390"/>
    <w:rsid w:val="00257EFF"/>
    <w:rsid w:val="0026084F"/>
    <w:rsid w:val="00261FD0"/>
    <w:rsid w:val="002666EB"/>
    <w:rsid w:val="00270FA3"/>
    <w:rsid w:val="00271CB0"/>
    <w:rsid w:val="002724A5"/>
    <w:rsid w:val="002744D3"/>
    <w:rsid w:val="002745E7"/>
    <w:rsid w:val="00274E32"/>
    <w:rsid w:val="00275103"/>
    <w:rsid w:val="0027536E"/>
    <w:rsid w:val="002761C0"/>
    <w:rsid w:val="0028020E"/>
    <w:rsid w:val="00281DC5"/>
    <w:rsid w:val="00281E74"/>
    <w:rsid w:val="00284F9B"/>
    <w:rsid w:val="00287E55"/>
    <w:rsid w:val="00290AA0"/>
    <w:rsid w:val="00290E0F"/>
    <w:rsid w:val="00293384"/>
    <w:rsid w:val="002937B9"/>
    <w:rsid w:val="002A19E4"/>
    <w:rsid w:val="002A5207"/>
    <w:rsid w:val="002A5C0B"/>
    <w:rsid w:val="002A64CE"/>
    <w:rsid w:val="002A68C0"/>
    <w:rsid w:val="002A77CD"/>
    <w:rsid w:val="002A7FD6"/>
    <w:rsid w:val="002B0E57"/>
    <w:rsid w:val="002B3D61"/>
    <w:rsid w:val="002B463F"/>
    <w:rsid w:val="002B7501"/>
    <w:rsid w:val="002B7AE1"/>
    <w:rsid w:val="002C1AC5"/>
    <w:rsid w:val="002C28FC"/>
    <w:rsid w:val="002C4FF2"/>
    <w:rsid w:val="002C580A"/>
    <w:rsid w:val="002C64D7"/>
    <w:rsid w:val="002C6D5A"/>
    <w:rsid w:val="002D114C"/>
    <w:rsid w:val="002D17F8"/>
    <w:rsid w:val="002D1F29"/>
    <w:rsid w:val="002D247A"/>
    <w:rsid w:val="002D27C8"/>
    <w:rsid w:val="002D374F"/>
    <w:rsid w:val="002D3AF4"/>
    <w:rsid w:val="002D44D4"/>
    <w:rsid w:val="002D4865"/>
    <w:rsid w:val="002D486B"/>
    <w:rsid w:val="002D5745"/>
    <w:rsid w:val="002D67E9"/>
    <w:rsid w:val="002D6D12"/>
    <w:rsid w:val="002E0B3C"/>
    <w:rsid w:val="002E19BB"/>
    <w:rsid w:val="002E248F"/>
    <w:rsid w:val="002E2D25"/>
    <w:rsid w:val="002E5C8C"/>
    <w:rsid w:val="002E5E76"/>
    <w:rsid w:val="002E67E4"/>
    <w:rsid w:val="002F28CD"/>
    <w:rsid w:val="002F2AE0"/>
    <w:rsid w:val="002F5BAA"/>
    <w:rsid w:val="002F6302"/>
    <w:rsid w:val="00301855"/>
    <w:rsid w:val="00301D21"/>
    <w:rsid w:val="003021BB"/>
    <w:rsid w:val="00302372"/>
    <w:rsid w:val="00302F75"/>
    <w:rsid w:val="0030310C"/>
    <w:rsid w:val="00303C68"/>
    <w:rsid w:val="003053E3"/>
    <w:rsid w:val="00307FDE"/>
    <w:rsid w:val="003103C0"/>
    <w:rsid w:val="00312527"/>
    <w:rsid w:val="00314208"/>
    <w:rsid w:val="00316098"/>
    <w:rsid w:val="0031654D"/>
    <w:rsid w:val="003175EF"/>
    <w:rsid w:val="003178EC"/>
    <w:rsid w:val="00321FCA"/>
    <w:rsid w:val="00322713"/>
    <w:rsid w:val="003235C5"/>
    <w:rsid w:val="00325F00"/>
    <w:rsid w:val="00327262"/>
    <w:rsid w:val="003347E3"/>
    <w:rsid w:val="00334820"/>
    <w:rsid w:val="00336F81"/>
    <w:rsid w:val="00337533"/>
    <w:rsid w:val="003377FA"/>
    <w:rsid w:val="003379B9"/>
    <w:rsid w:val="00337AB2"/>
    <w:rsid w:val="0034011F"/>
    <w:rsid w:val="00340BF2"/>
    <w:rsid w:val="003411B4"/>
    <w:rsid w:val="00344A40"/>
    <w:rsid w:val="00345BDC"/>
    <w:rsid w:val="00345D42"/>
    <w:rsid w:val="00346078"/>
    <w:rsid w:val="00346985"/>
    <w:rsid w:val="00346F7E"/>
    <w:rsid w:val="00347467"/>
    <w:rsid w:val="00350AF5"/>
    <w:rsid w:val="00351693"/>
    <w:rsid w:val="00353E68"/>
    <w:rsid w:val="00354FEE"/>
    <w:rsid w:val="003552EA"/>
    <w:rsid w:val="0035563A"/>
    <w:rsid w:val="00357D8E"/>
    <w:rsid w:val="00360E00"/>
    <w:rsid w:val="00362273"/>
    <w:rsid w:val="00362CE7"/>
    <w:rsid w:val="003651C8"/>
    <w:rsid w:val="00365475"/>
    <w:rsid w:val="00366922"/>
    <w:rsid w:val="00366A2D"/>
    <w:rsid w:val="00366F92"/>
    <w:rsid w:val="0037093E"/>
    <w:rsid w:val="00373A85"/>
    <w:rsid w:val="00376C3D"/>
    <w:rsid w:val="0038141D"/>
    <w:rsid w:val="003819EB"/>
    <w:rsid w:val="003833DA"/>
    <w:rsid w:val="00384067"/>
    <w:rsid w:val="00387425"/>
    <w:rsid w:val="00391550"/>
    <w:rsid w:val="003934CC"/>
    <w:rsid w:val="00393CC9"/>
    <w:rsid w:val="00394499"/>
    <w:rsid w:val="0039469A"/>
    <w:rsid w:val="00395B1F"/>
    <w:rsid w:val="003962EC"/>
    <w:rsid w:val="003A2773"/>
    <w:rsid w:val="003A3B14"/>
    <w:rsid w:val="003A4059"/>
    <w:rsid w:val="003A53A2"/>
    <w:rsid w:val="003A6506"/>
    <w:rsid w:val="003A7198"/>
    <w:rsid w:val="003B1800"/>
    <w:rsid w:val="003B28CB"/>
    <w:rsid w:val="003B3A86"/>
    <w:rsid w:val="003C1357"/>
    <w:rsid w:val="003C1BA4"/>
    <w:rsid w:val="003C24D2"/>
    <w:rsid w:val="003C5232"/>
    <w:rsid w:val="003C7B73"/>
    <w:rsid w:val="003D03DC"/>
    <w:rsid w:val="003D0F83"/>
    <w:rsid w:val="003D11B0"/>
    <w:rsid w:val="003D163A"/>
    <w:rsid w:val="003D4682"/>
    <w:rsid w:val="003D4B0A"/>
    <w:rsid w:val="003D59C8"/>
    <w:rsid w:val="003D6F44"/>
    <w:rsid w:val="003D76C8"/>
    <w:rsid w:val="003E09FF"/>
    <w:rsid w:val="003E0B2F"/>
    <w:rsid w:val="003E1002"/>
    <w:rsid w:val="003E1767"/>
    <w:rsid w:val="003E1977"/>
    <w:rsid w:val="003E1C79"/>
    <w:rsid w:val="003E3E1B"/>
    <w:rsid w:val="003E5333"/>
    <w:rsid w:val="003E7E2E"/>
    <w:rsid w:val="003F0978"/>
    <w:rsid w:val="003F0A17"/>
    <w:rsid w:val="003F0A2E"/>
    <w:rsid w:val="003F15FB"/>
    <w:rsid w:val="003F3A7E"/>
    <w:rsid w:val="003F4774"/>
    <w:rsid w:val="003F5DC1"/>
    <w:rsid w:val="003F5F22"/>
    <w:rsid w:val="003F6F26"/>
    <w:rsid w:val="003F7C6E"/>
    <w:rsid w:val="003F7EE1"/>
    <w:rsid w:val="004013D4"/>
    <w:rsid w:val="00401F34"/>
    <w:rsid w:val="0040365D"/>
    <w:rsid w:val="004065E5"/>
    <w:rsid w:val="00406BEF"/>
    <w:rsid w:val="00410C5C"/>
    <w:rsid w:val="004117A3"/>
    <w:rsid w:val="0041279B"/>
    <w:rsid w:val="00413770"/>
    <w:rsid w:val="00413883"/>
    <w:rsid w:val="004170C0"/>
    <w:rsid w:val="00417CF8"/>
    <w:rsid w:val="0042076B"/>
    <w:rsid w:val="004220B9"/>
    <w:rsid w:val="00422C7B"/>
    <w:rsid w:val="0042362E"/>
    <w:rsid w:val="004263CD"/>
    <w:rsid w:val="00436D0D"/>
    <w:rsid w:val="00437222"/>
    <w:rsid w:val="00437DAA"/>
    <w:rsid w:val="00440CF7"/>
    <w:rsid w:val="0044250F"/>
    <w:rsid w:val="00444C07"/>
    <w:rsid w:val="00444D75"/>
    <w:rsid w:val="00445860"/>
    <w:rsid w:val="00446E28"/>
    <w:rsid w:val="00447A62"/>
    <w:rsid w:val="00451867"/>
    <w:rsid w:val="00452599"/>
    <w:rsid w:val="004543A7"/>
    <w:rsid w:val="004570EF"/>
    <w:rsid w:val="0046095B"/>
    <w:rsid w:val="004628FB"/>
    <w:rsid w:val="0046335E"/>
    <w:rsid w:val="00465220"/>
    <w:rsid w:val="0046533E"/>
    <w:rsid w:val="004668B3"/>
    <w:rsid w:val="00467FD4"/>
    <w:rsid w:val="00470AED"/>
    <w:rsid w:val="00472E1F"/>
    <w:rsid w:val="00474488"/>
    <w:rsid w:val="004748FA"/>
    <w:rsid w:val="00480132"/>
    <w:rsid w:val="0048090D"/>
    <w:rsid w:val="00482FD2"/>
    <w:rsid w:val="004836AD"/>
    <w:rsid w:val="00484675"/>
    <w:rsid w:val="00484CCA"/>
    <w:rsid w:val="00485DA0"/>
    <w:rsid w:val="0049058A"/>
    <w:rsid w:val="0049148D"/>
    <w:rsid w:val="00491A13"/>
    <w:rsid w:val="00493C94"/>
    <w:rsid w:val="00493FCA"/>
    <w:rsid w:val="00495D42"/>
    <w:rsid w:val="00496D97"/>
    <w:rsid w:val="004A173F"/>
    <w:rsid w:val="004A1DCE"/>
    <w:rsid w:val="004A3488"/>
    <w:rsid w:val="004A4041"/>
    <w:rsid w:val="004A4171"/>
    <w:rsid w:val="004A44FA"/>
    <w:rsid w:val="004A78C5"/>
    <w:rsid w:val="004B1ADD"/>
    <w:rsid w:val="004B2557"/>
    <w:rsid w:val="004B548A"/>
    <w:rsid w:val="004B6950"/>
    <w:rsid w:val="004B69B9"/>
    <w:rsid w:val="004B7D83"/>
    <w:rsid w:val="004C0FFF"/>
    <w:rsid w:val="004C30FC"/>
    <w:rsid w:val="004C50DD"/>
    <w:rsid w:val="004C5561"/>
    <w:rsid w:val="004C63BA"/>
    <w:rsid w:val="004C6AB9"/>
    <w:rsid w:val="004D0781"/>
    <w:rsid w:val="004D0C02"/>
    <w:rsid w:val="004D12F8"/>
    <w:rsid w:val="004D3737"/>
    <w:rsid w:val="004D41E7"/>
    <w:rsid w:val="004E0484"/>
    <w:rsid w:val="004E1798"/>
    <w:rsid w:val="004E3ECC"/>
    <w:rsid w:val="004E4316"/>
    <w:rsid w:val="004E462F"/>
    <w:rsid w:val="004E65BE"/>
    <w:rsid w:val="004F0FAD"/>
    <w:rsid w:val="004F2517"/>
    <w:rsid w:val="004F2E86"/>
    <w:rsid w:val="004F3F4C"/>
    <w:rsid w:val="004F428F"/>
    <w:rsid w:val="004F451D"/>
    <w:rsid w:val="004F4797"/>
    <w:rsid w:val="004F5DFC"/>
    <w:rsid w:val="004F68FE"/>
    <w:rsid w:val="00503050"/>
    <w:rsid w:val="00503BB0"/>
    <w:rsid w:val="005063A8"/>
    <w:rsid w:val="00506805"/>
    <w:rsid w:val="00506A58"/>
    <w:rsid w:val="005076DF"/>
    <w:rsid w:val="00510448"/>
    <w:rsid w:val="0051116A"/>
    <w:rsid w:val="005125F0"/>
    <w:rsid w:val="00513132"/>
    <w:rsid w:val="0051358F"/>
    <w:rsid w:val="00514553"/>
    <w:rsid w:val="005147C2"/>
    <w:rsid w:val="00515AE5"/>
    <w:rsid w:val="00515C57"/>
    <w:rsid w:val="00517E49"/>
    <w:rsid w:val="005218B4"/>
    <w:rsid w:val="00521A1F"/>
    <w:rsid w:val="00522607"/>
    <w:rsid w:val="0052274C"/>
    <w:rsid w:val="00524BB5"/>
    <w:rsid w:val="00527C76"/>
    <w:rsid w:val="00530452"/>
    <w:rsid w:val="00530EF7"/>
    <w:rsid w:val="00531C45"/>
    <w:rsid w:val="00532DE1"/>
    <w:rsid w:val="0053349F"/>
    <w:rsid w:val="005340FB"/>
    <w:rsid w:val="0053503A"/>
    <w:rsid w:val="00536D71"/>
    <w:rsid w:val="0053756C"/>
    <w:rsid w:val="0054176C"/>
    <w:rsid w:val="00541BB0"/>
    <w:rsid w:val="00543012"/>
    <w:rsid w:val="0054356D"/>
    <w:rsid w:val="0054408B"/>
    <w:rsid w:val="00550E7C"/>
    <w:rsid w:val="005538AA"/>
    <w:rsid w:val="0055453E"/>
    <w:rsid w:val="0055647C"/>
    <w:rsid w:val="00560C71"/>
    <w:rsid w:val="00563A64"/>
    <w:rsid w:val="00567AEC"/>
    <w:rsid w:val="005703F8"/>
    <w:rsid w:val="00570851"/>
    <w:rsid w:val="0057112F"/>
    <w:rsid w:val="00573B23"/>
    <w:rsid w:val="00573F13"/>
    <w:rsid w:val="00575119"/>
    <w:rsid w:val="00576700"/>
    <w:rsid w:val="0057749F"/>
    <w:rsid w:val="00580857"/>
    <w:rsid w:val="00582A51"/>
    <w:rsid w:val="005830CD"/>
    <w:rsid w:val="00583C2B"/>
    <w:rsid w:val="0058440D"/>
    <w:rsid w:val="00586C0A"/>
    <w:rsid w:val="00587302"/>
    <w:rsid w:val="0059006E"/>
    <w:rsid w:val="00590F76"/>
    <w:rsid w:val="005911B9"/>
    <w:rsid w:val="00591656"/>
    <w:rsid w:val="00594AD5"/>
    <w:rsid w:val="0059661D"/>
    <w:rsid w:val="00596ADF"/>
    <w:rsid w:val="005A1456"/>
    <w:rsid w:val="005A2361"/>
    <w:rsid w:val="005A2735"/>
    <w:rsid w:val="005A4065"/>
    <w:rsid w:val="005A4EC8"/>
    <w:rsid w:val="005A7D4A"/>
    <w:rsid w:val="005A7E1D"/>
    <w:rsid w:val="005B49DF"/>
    <w:rsid w:val="005B7D2E"/>
    <w:rsid w:val="005C09A0"/>
    <w:rsid w:val="005C0F49"/>
    <w:rsid w:val="005C1C00"/>
    <w:rsid w:val="005C2263"/>
    <w:rsid w:val="005C4943"/>
    <w:rsid w:val="005C4E08"/>
    <w:rsid w:val="005C50E9"/>
    <w:rsid w:val="005D0615"/>
    <w:rsid w:val="005D0D9C"/>
    <w:rsid w:val="005D1089"/>
    <w:rsid w:val="005D229C"/>
    <w:rsid w:val="005D3DFE"/>
    <w:rsid w:val="005D53D3"/>
    <w:rsid w:val="005D667B"/>
    <w:rsid w:val="005E0748"/>
    <w:rsid w:val="005E3E66"/>
    <w:rsid w:val="005E48B4"/>
    <w:rsid w:val="005E525B"/>
    <w:rsid w:val="005E6AA4"/>
    <w:rsid w:val="005E6D6B"/>
    <w:rsid w:val="005F2770"/>
    <w:rsid w:val="005F28F4"/>
    <w:rsid w:val="005F3F4D"/>
    <w:rsid w:val="005F49CE"/>
    <w:rsid w:val="005F70BE"/>
    <w:rsid w:val="005F7F9F"/>
    <w:rsid w:val="0060641F"/>
    <w:rsid w:val="00607DFF"/>
    <w:rsid w:val="006127FC"/>
    <w:rsid w:val="00613B16"/>
    <w:rsid w:val="00613FF1"/>
    <w:rsid w:val="00615B0D"/>
    <w:rsid w:val="006220B7"/>
    <w:rsid w:val="00631DD3"/>
    <w:rsid w:val="006321CD"/>
    <w:rsid w:val="00634F44"/>
    <w:rsid w:val="00637135"/>
    <w:rsid w:val="006373F0"/>
    <w:rsid w:val="006375B2"/>
    <w:rsid w:val="00640F5C"/>
    <w:rsid w:val="00643436"/>
    <w:rsid w:val="006449F1"/>
    <w:rsid w:val="00645045"/>
    <w:rsid w:val="0064508B"/>
    <w:rsid w:val="00645842"/>
    <w:rsid w:val="00647A08"/>
    <w:rsid w:val="00653061"/>
    <w:rsid w:val="00656599"/>
    <w:rsid w:val="00660432"/>
    <w:rsid w:val="0066073A"/>
    <w:rsid w:val="0066158A"/>
    <w:rsid w:val="006636EA"/>
    <w:rsid w:val="00663ED9"/>
    <w:rsid w:val="006660E1"/>
    <w:rsid w:val="0066731E"/>
    <w:rsid w:val="00667FF1"/>
    <w:rsid w:val="0067095F"/>
    <w:rsid w:val="006712E0"/>
    <w:rsid w:val="0067156B"/>
    <w:rsid w:val="00671608"/>
    <w:rsid w:val="00671D62"/>
    <w:rsid w:val="00674235"/>
    <w:rsid w:val="006754A6"/>
    <w:rsid w:val="00675706"/>
    <w:rsid w:val="006777BD"/>
    <w:rsid w:val="006862E8"/>
    <w:rsid w:val="00687C2C"/>
    <w:rsid w:val="00690B29"/>
    <w:rsid w:val="00691BA1"/>
    <w:rsid w:val="00692BA1"/>
    <w:rsid w:val="0069350F"/>
    <w:rsid w:val="00693FD1"/>
    <w:rsid w:val="00697529"/>
    <w:rsid w:val="006A1C5C"/>
    <w:rsid w:val="006A45AC"/>
    <w:rsid w:val="006A5E80"/>
    <w:rsid w:val="006A7C93"/>
    <w:rsid w:val="006B05DE"/>
    <w:rsid w:val="006B6D24"/>
    <w:rsid w:val="006C11C3"/>
    <w:rsid w:val="006C45A4"/>
    <w:rsid w:val="006C6F3E"/>
    <w:rsid w:val="006D1E62"/>
    <w:rsid w:val="006D3713"/>
    <w:rsid w:val="006D56DE"/>
    <w:rsid w:val="006D6FCE"/>
    <w:rsid w:val="006D71A5"/>
    <w:rsid w:val="006E17C3"/>
    <w:rsid w:val="006E3423"/>
    <w:rsid w:val="006E76B7"/>
    <w:rsid w:val="006E7B74"/>
    <w:rsid w:val="006F0778"/>
    <w:rsid w:val="006F6A82"/>
    <w:rsid w:val="006F6B22"/>
    <w:rsid w:val="00701D25"/>
    <w:rsid w:val="00702249"/>
    <w:rsid w:val="00703827"/>
    <w:rsid w:val="00704C49"/>
    <w:rsid w:val="00705F60"/>
    <w:rsid w:val="00707158"/>
    <w:rsid w:val="00710917"/>
    <w:rsid w:val="00711264"/>
    <w:rsid w:val="00712AB7"/>
    <w:rsid w:val="00712AD5"/>
    <w:rsid w:val="00713436"/>
    <w:rsid w:val="007139AE"/>
    <w:rsid w:val="00714191"/>
    <w:rsid w:val="00714F29"/>
    <w:rsid w:val="007167AA"/>
    <w:rsid w:val="00716BB5"/>
    <w:rsid w:val="00716D10"/>
    <w:rsid w:val="00721CDD"/>
    <w:rsid w:val="00724B6F"/>
    <w:rsid w:val="00725F32"/>
    <w:rsid w:val="00731CD0"/>
    <w:rsid w:val="007323B0"/>
    <w:rsid w:val="007340FE"/>
    <w:rsid w:val="0073717B"/>
    <w:rsid w:val="00737B33"/>
    <w:rsid w:val="007421DD"/>
    <w:rsid w:val="007432A3"/>
    <w:rsid w:val="007432F6"/>
    <w:rsid w:val="00744081"/>
    <w:rsid w:val="007448CF"/>
    <w:rsid w:val="0074795B"/>
    <w:rsid w:val="00751402"/>
    <w:rsid w:val="00752322"/>
    <w:rsid w:val="00753584"/>
    <w:rsid w:val="007571C1"/>
    <w:rsid w:val="00760DBF"/>
    <w:rsid w:val="00764266"/>
    <w:rsid w:val="007654E2"/>
    <w:rsid w:val="00765677"/>
    <w:rsid w:val="00776CA4"/>
    <w:rsid w:val="00777C1B"/>
    <w:rsid w:val="00781081"/>
    <w:rsid w:val="00781E7F"/>
    <w:rsid w:val="00782AFA"/>
    <w:rsid w:val="00784392"/>
    <w:rsid w:val="00784E47"/>
    <w:rsid w:val="00785519"/>
    <w:rsid w:val="007915E8"/>
    <w:rsid w:val="007920CC"/>
    <w:rsid w:val="0079408F"/>
    <w:rsid w:val="0079640A"/>
    <w:rsid w:val="007A136D"/>
    <w:rsid w:val="007A177C"/>
    <w:rsid w:val="007A22DA"/>
    <w:rsid w:val="007A26FC"/>
    <w:rsid w:val="007A410F"/>
    <w:rsid w:val="007A45C0"/>
    <w:rsid w:val="007A59D5"/>
    <w:rsid w:val="007A6DE4"/>
    <w:rsid w:val="007A71AD"/>
    <w:rsid w:val="007A7FE8"/>
    <w:rsid w:val="007B5937"/>
    <w:rsid w:val="007B61E8"/>
    <w:rsid w:val="007C22D0"/>
    <w:rsid w:val="007C3581"/>
    <w:rsid w:val="007C39D6"/>
    <w:rsid w:val="007C7405"/>
    <w:rsid w:val="007C7832"/>
    <w:rsid w:val="007C7DBD"/>
    <w:rsid w:val="007D038C"/>
    <w:rsid w:val="007D3B90"/>
    <w:rsid w:val="007D41D0"/>
    <w:rsid w:val="007D62A0"/>
    <w:rsid w:val="007D75DA"/>
    <w:rsid w:val="007E0E1E"/>
    <w:rsid w:val="007E13BA"/>
    <w:rsid w:val="007E21DD"/>
    <w:rsid w:val="007E2CED"/>
    <w:rsid w:val="007E41C2"/>
    <w:rsid w:val="007E5201"/>
    <w:rsid w:val="007E6958"/>
    <w:rsid w:val="007F0A6C"/>
    <w:rsid w:val="007F0BE1"/>
    <w:rsid w:val="007F3E41"/>
    <w:rsid w:val="007F43AA"/>
    <w:rsid w:val="007F49DB"/>
    <w:rsid w:val="007F54D4"/>
    <w:rsid w:val="007F5DE3"/>
    <w:rsid w:val="007F62F6"/>
    <w:rsid w:val="007F71A9"/>
    <w:rsid w:val="00801948"/>
    <w:rsid w:val="00801AE3"/>
    <w:rsid w:val="00802D4F"/>
    <w:rsid w:val="008043D2"/>
    <w:rsid w:val="008112C0"/>
    <w:rsid w:val="00812760"/>
    <w:rsid w:val="00813BF7"/>
    <w:rsid w:val="00816C92"/>
    <w:rsid w:val="0082434F"/>
    <w:rsid w:val="00824D49"/>
    <w:rsid w:val="008255E5"/>
    <w:rsid w:val="008256B9"/>
    <w:rsid w:val="0082606C"/>
    <w:rsid w:val="008272AA"/>
    <w:rsid w:val="00827B22"/>
    <w:rsid w:val="008304B8"/>
    <w:rsid w:val="00831F6F"/>
    <w:rsid w:val="00833A04"/>
    <w:rsid w:val="00833DC6"/>
    <w:rsid w:val="0083406C"/>
    <w:rsid w:val="00834B13"/>
    <w:rsid w:val="00834D3E"/>
    <w:rsid w:val="00840336"/>
    <w:rsid w:val="00841178"/>
    <w:rsid w:val="00842005"/>
    <w:rsid w:val="00842243"/>
    <w:rsid w:val="008459C5"/>
    <w:rsid w:val="00847651"/>
    <w:rsid w:val="00847744"/>
    <w:rsid w:val="008478AC"/>
    <w:rsid w:val="008511F6"/>
    <w:rsid w:val="00852D3D"/>
    <w:rsid w:val="0085380A"/>
    <w:rsid w:val="008550AF"/>
    <w:rsid w:val="00855BC5"/>
    <w:rsid w:val="00857185"/>
    <w:rsid w:val="00861A25"/>
    <w:rsid w:val="00863584"/>
    <w:rsid w:val="00864568"/>
    <w:rsid w:val="00865942"/>
    <w:rsid w:val="00866085"/>
    <w:rsid w:val="00867626"/>
    <w:rsid w:val="00870E5A"/>
    <w:rsid w:val="00870F36"/>
    <w:rsid w:val="00871BF0"/>
    <w:rsid w:val="00877973"/>
    <w:rsid w:val="00883C65"/>
    <w:rsid w:val="00885F0D"/>
    <w:rsid w:val="0088711F"/>
    <w:rsid w:val="00887D35"/>
    <w:rsid w:val="0089042E"/>
    <w:rsid w:val="0089126E"/>
    <w:rsid w:val="00891483"/>
    <w:rsid w:val="008915C8"/>
    <w:rsid w:val="0089279B"/>
    <w:rsid w:val="00892CCD"/>
    <w:rsid w:val="00894057"/>
    <w:rsid w:val="008944AC"/>
    <w:rsid w:val="008944DF"/>
    <w:rsid w:val="008A3ACC"/>
    <w:rsid w:val="008A3EE1"/>
    <w:rsid w:val="008A52C5"/>
    <w:rsid w:val="008B117E"/>
    <w:rsid w:val="008B51C9"/>
    <w:rsid w:val="008B5D8B"/>
    <w:rsid w:val="008B7B04"/>
    <w:rsid w:val="008C0430"/>
    <w:rsid w:val="008C0BA2"/>
    <w:rsid w:val="008C1D34"/>
    <w:rsid w:val="008C2225"/>
    <w:rsid w:val="008C2526"/>
    <w:rsid w:val="008C4E53"/>
    <w:rsid w:val="008C5849"/>
    <w:rsid w:val="008C69CF"/>
    <w:rsid w:val="008C76E3"/>
    <w:rsid w:val="008D0BC4"/>
    <w:rsid w:val="008D0ED9"/>
    <w:rsid w:val="008D1A10"/>
    <w:rsid w:val="008D3B97"/>
    <w:rsid w:val="008D4E8F"/>
    <w:rsid w:val="008D5FDE"/>
    <w:rsid w:val="008D6436"/>
    <w:rsid w:val="008D7D8E"/>
    <w:rsid w:val="008E3611"/>
    <w:rsid w:val="008E541B"/>
    <w:rsid w:val="008E72A3"/>
    <w:rsid w:val="008F353B"/>
    <w:rsid w:val="008F3982"/>
    <w:rsid w:val="008F5F11"/>
    <w:rsid w:val="008F63F6"/>
    <w:rsid w:val="008F66DA"/>
    <w:rsid w:val="008F7908"/>
    <w:rsid w:val="008F7A68"/>
    <w:rsid w:val="008F7E6C"/>
    <w:rsid w:val="00901C49"/>
    <w:rsid w:val="00902895"/>
    <w:rsid w:val="00903839"/>
    <w:rsid w:val="00904C74"/>
    <w:rsid w:val="00904E4C"/>
    <w:rsid w:val="009064F6"/>
    <w:rsid w:val="00911534"/>
    <w:rsid w:val="00912783"/>
    <w:rsid w:val="00913442"/>
    <w:rsid w:val="00913DE7"/>
    <w:rsid w:val="00922D94"/>
    <w:rsid w:val="00923C97"/>
    <w:rsid w:val="0092452F"/>
    <w:rsid w:val="009252C0"/>
    <w:rsid w:val="00926AE4"/>
    <w:rsid w:val="00931B90"/>
    <w:rsid w:val="009325A1"/>
    <w:rsid w:val="009330B0"/>
    <w:rsid w:val="0093475B"/>
    <w:rsid w:val="00937473"/>
    <w:rsid w:val="00940173"/>
    <w:rsid w:val="009404BD"/>
    <w:rsid w:val="009409B1"/>
    <w:rsid w:val="00942FA3"/>
    <w:rsid w:val="00943703"/>
    <w:rsid w:val="0094689C"/>
    <w:rsid w:val="00952C80"/>
    <w:rsid w:val="00956CE3"/>
    <w:rsid w:val="009579F0"/>
    <w:rsid w:val="00957E93"/>
    <w:rsid w:val="0096094E"/>
    <w:rsid w:val="00963288"/>
    <w:rsid w:val="009638CA"/>
    <w:rsid w:val="009648EA"/>
    <w:rsid w:val="009655A4"/>
    <w:rsid w:val="009665F9"/>
    <w:rsid w:val="009707F2"/>
    <w:rsid w:val="00970D4C"/>
    <w:rsid w:val="00971064"/>
    <w:rsid w:val="0097257D"/>
    <w:rsid w:val="0097258D"/>
    <w:rsid w:val="009744E9"/>
    <w:rsid w:val="009746C9"/>
    <w:rsid w:val="00977DC8"/>
    <w:rsid w:val="00981260"/>
    <w:rsid w:val="00982351"/>
    <w:rsid w:val="009823E0"/>
    <w:rsid w:val="0098582D"/>
    <w:rsid w:val="00985BAB"/>
    <w:rsid w:val="0098736E"/>
    <w:rsid w:val="00987F7F"/>
    <w:rsid w:val="00987FF3"/>
    <w:rsid w:val="00990F5B"/>
    <w:rsid w:val="00992702"/>
    <w:rsid w:val="00992A5B"/>
    <w:rsid w:val="00992DB0"/>
    <w:rsid w:val="0099300E"/>
    <w:rsid w:val="009939D4"/>
    <w:rsid w:val="00994CC1"/>
    <w:rsid w:val="00996DE1"/>
    <w:rsid w:val="009973E3"/>
    <w:rsid w:val="009A3193"/>
    <w:rsid w:val="009A40F5"/>
    <w:rsid w:val="009A5327"/>
    <w:rsid w:val="009A6AF9"/>
    <w:rsid w:val="009B25E3"/>
    <w:rsid w:val="009B392B"/>
    <w:rsid w:val="009B4647"/>
    <w:rsid w:val="009B4947"/>
    <w:rsid w:val="009C60DE"/>
    <w:rsid w:val="009C6635"/>
    <w:rsid w:val="009D18D8"/>
    <w:rsid w:val="009D3B72"/>
    <w:rsid w:val="009D4E78"/>
    <w:rsid w:val="009D5D5E"/>
    <w:rsid w:val="009D6504"/>
    <w:rsid w:val="009D720B"/>
    <w:rsid w:val="009D7228"/>
    <w:rsid w:val="009D7411"/>
    <w:rsid w:val="009E1188"/>
    <w:rsid w:val="009E11DA"/>
    <w:rsid w:val="009E15B7"/>
    <w:rsid w:val="009E233C"/>
    <w:rsid w:val="009E302B"/>
    <w:rsid w:val="009E52B5"/>
    <w:rsid w:val="009F23FF"/>
    <w:rsid w:val="009F2F6C"/>
    <w:rsid w:val="009F47FE"/>
    <w:rsid w:val="009F68E1"/>
    <w:rsid w:val="009F6E82"/>
    <w:rsid w:val="00A01BF5"/>
    <w:rsid w:val="00A0317B"/>
    <w:rsid w:val="00A04415"/>
    <w:rsid w:val="00A058FB"/>
    <w:rsid w:val="00A0785D"/>
    <w:rsid w:val="00A11260"/>
    <w:rsid w:val="00A12E2D"/>
    <w:rsid w:val="00A172D5"/>
    <w:rsid w:val="00A26F45"/>
    <w:rsid w:val="00A327A2"/>
    <w:rsid w:val="00A32B93"/>
    <w:rsid w:val="00A33A79"/>
    <w:rsid w:val="00A33B5E"/>
    <w:rsid w:val="00A34229"/>
    <w:rsid w:val="00A348C6"/>
    <w:rsid w:val="00A3578D"/>
    <w:rsid w:val="00A36FC4"/>
    <w:rsid w:val="00A41280"/>
    <w:rsid w:val="00A421D6"/>
    <w:rsid w:val="00A428D5"/>
    <w:rsid w:val="00A42EA1"/>
    <w:rsid w:val="00A446FC"/>
    <w:rsid w:val="00A44811"/>
    <w:rsid w:val="00A44EA5"/>
    <w:rsid w:val="00A505F7"/>
    <w:rsid w:val="00A52EBB"/>
    <w:rsid w:val="00A53B4A"/>
    <w:rsid w:val="00A546CE"/>
    <w:rsid w:val="00A60051"/>
    <w:rsid w:val="00A60C61"/>
    <w:rsid w:val="00A61E3B"/>
    <w:rsid w:val="00A64FFE"/>
    <w:rsid w:val="00A65EA6"/>
    <w:rsid w:val="00A66C56"/>
    <w:rsid w:val="00A67AB9"/>
    <w:rsid w:val="00A721AC"/>
    <w:rsid w:val="00A7250B"/>
    <w:rsid w:val="00A744D4"/>
    <w:rsid w:val="00A74B3F"/>
    <w:rsid w:val="00A75D62"/>
    <w:rsid w:val="00A7775C"/>
    <w:rsid w:val="00A804CB"/>
    <w:rsid w:val="00A82991"/>
    <w:rsid w:val="00A82EA0"/>
    <w:rsid w:val="00A83AB4"/>
    <w:rsid w:val="00A8414F"/>
    <w:rsid w:val="00A84BD1"/>
    <w:rsid w:val="00A87E53"/>
    <w:rsid w:val="00A90FCB"/>
    <w:rsid w:val="00A92527"/>
    <w:rsid w:val="00A925C6"/>
    <w:rsid w:val="00A940D3"/>
    <w:rsid w:val="00A949FA"/>
    <w:rsid w:val="00A9526B"/>
    <w:rsid w:val="00A9732D"/>
    <w:rsid w:val="00AA19DE"/>
    <w:rsid w:val="00AA1D2C"/>
    <w:rsid w:val="00AA3517"/>
    <w:rsid w:val="00AA3EB2"/>
    <w:rsid w:val="00AA6181"/>
    <w:rsid w:val="00AA63A3"/>
    <w:rsid w:val="00AA71CE"/>
    <w:rsid w:val="00AA7BAD"/>
    <w:rsid w:val="00AB0A6D"/>
    <w:rsid w:val="00AB1604"/>
    <w:rsid w:val="00AB3F54"/>
    <w:rsid w:val="00AB4581"/>
    <w:rsid w:val="00AB4DB4"/>
    <w:rsid w:val="00AB624A"/>
    <w:rsid w:val="00AB7158"/>
    <w:rsid w:val="00AC1542"/>
    <w:rsid w:val="00AC1D82"/>
    <w:rsid w:val="00AC34D2"/>
    <w:rsid w:val="00AC376A"/>
    <w:rsid w:val="00AC457E"/>
    <w:rsid w:val="00AC5752"/>
    <w:rsid w:val="00AD02E7"/>
    <w:rsid w:val="00AD1971"/>
    <w:rsid w:val="00AD1E71"/>
    <w:rsid w:val="00AD2858"/>
    <w:rsid w:val="00AD2D26"/>
    <w:rsid w:val="00AD393E"/>
    <w:rsid w:val="00AD480A"/>
    <w:rsid w:val="00AD4EF4"/>
    <w:rsid w:val="00AD5C6C"/>
    <w:rsid w:val="00AD6312"/>
    <w:rsid w:val="00AD6489"/>
    <w:rsid w:val="00AD7F8A"/>
    <w:rsid w:val="00AE0316"/>
    <w:rsid w:val="00AE1805"/>
    <w:rsid w:val="00AE1E89"/>
    <w:rsid w:val="00AE4615"/>
    <w:rsid w:val="00AE63F9"/>
    <w:rsid w:val="00AE67AB"/>
    <w:rsid w:val="00AF0B91"/>
    <w:rsid w:val="00AF119D"/>
    <w:rsid w:val="00AF1200"/>
    <w:rsid w:val="00AF1811"/>
    <w:rsid w:val="00AF1F42"/>
    <w:rsid w:val="00AF2500"/>
    <w:rsid w:val="00AF3E3E"/>
    <w:rsid w:val="00AF473D"/>
    <w:rsid w:val="00AF6F08"/>
    <w:rsid w:val="00B011DA"/>
    <w:rsid w:val="00B01BB7"/>
    <w:rsid w:val="00B04DC6"/>
    <w:rsid w:val="00B05FE7"/>
    <w:rsid w:val="00B06364"/>
    <w:rsid w:val="00B0669B"/>
    <w:rsid w:val="00B0688E"/>
    <w:rsid w:val="00B11482"/>
    <w:rsid w:val="00B117C6"/>
    <w:rsid w:val="00B11DE7"/>
    <w:rsid w:val="00B12565"/>
    <w:rsid w:val="00B155A2"/>
    <w:rsid w:val="00B162B3"/>
    <w:rsid w:val="00B1740E"/>
    <w:rsid w:val="00B17862"/>
    <w:rsid w:val="00B2015A"/>
    <w:rsid w:val="00B20A68"/>
    <w:rsid w:val="00B20AF8"/>
    <w:rsid w:val="00B21E70"/>
    <w:rsid w:val="00B230AA"/>
    <w:rsid w:val="00B246CD"/>
    <w:rsid w:val="00B25E23"/>
    <w:rsid w:val="00B2783C"/>
    <w:rsid w:val="00B279B2"/>
    <w:rsid w:val="00B3130C"/>
    <w:rsid w:val="00B31BB4"/>
    <w:rsid w:val="00B331B9"/>
    <w:rsid w:val="00B33E57"/>
    <w:rsid w:val="00B3436A"/>
    <w:rsid w:val="00B35E3E"/>
    <w:rsid w:val="00B366F9"/>
    <w:rsid w:val="00B3728F"/>
    <w:rsid w:val="00B3770A"/>
    <w:rsid w:val="00B4237A"/>
    <w:rsid w:val="00B43F68"/>
    <w:rsid w:val="00B451E7"/>
    <w:rsid w:val="00B47600"/>
    <w:rsid w:val="00B47D11"/>
    <w:rsid w:val="00B56FF5"/>
    <w:rsid w:val="00B57F1B"/>
    <w:rsid w:val="00B63FCB"/>
    <w:rsid w:val="00B7109D"/>
    <w:rsid w:val="00B727D1"/>
    <w:rsid w:val="00B746E3"/>
    <w:rsid w:val="00B74EA8"/>
    <w:rsid w:val="00B757AD"/>
    <w:rsid w:val="00B76860"/>
    <w:rsid w:val="00B806C9"/>
    <w:rsid w:val="00B83D05"/>
    <w:rsid w:val="00B85713"/>
    <w:rsid w:val="00B85892"/>
    <w:rsid w:val="00B85B9B"/>
    <w:rsid w:val="00B877F1"/>
    <w:rsid w:val="00B93626"/>
    <w:rsid w:val="00B93F25"/>
    <w:rsid w:val="00B94095"/>
    <w:rsid w:val="00B94107"/>
    <w:rsid w:val="00B9469C"/>
    <w:rsid w:val="00B94A6F"/>
    <w:rsid w:val="00B96A8D"/>
    <w:rsid w:val="00B971E6"/>
    <w:rsid w:val="00BA1824"/>
    <w:rsid w:val="00BA1A75"/>
    <w:rsid w:val="00BA2431"/>
    <w:rsid w:val="00BA34E9"/>
    <w:rsid w:val="00BA3FA9"/>
    <w:rsid w:val="00BA5E79"/>
    <w:rsid w:val="00BA67F7"/>
    <w:rsid w:val="00BA7E6D"/>
    <w:rsid w:val="00BB0073"/>
    <w:rsid w:val="00BB15EB"/>
    <w:rsid w:val="00BB18FA"/>
    <w:rsid w:val="00BB1CB0"/>
    <w:rsid w:val="00BB4536"/>
    <w:rsid w:val="00BB58A6"/>
    <w:rsid w:val="00BB64C8"/>
    <w:rsid w:val="00BC2A79"/>
    <w:rsid w:val="00BC418C"/>
    <w:rsid w:val="00BC47D0"/>
    <w:rsid w:val="00BC553E"/>
    <w:rsid w:val="00BC621D"/>
    <w:rsid w:val="00BC7505"/>
    <w:rsid w:val="00BD0B67"/>
    <w:rsid w:val="00BD1D2D"/>
    <w:rsid w:val="00BD29F7"/>
    <w:rsid w:val="00BD5B42"/>
    <w:rsid w:val="00BD5D6A"/>
    <w:rsid w:val="00BD70A4"/>
    <w:rsid w:val="00BE1B66"/>
    <w:rsid w:val="00BE1CE4"/>
    <w:rsid w:val="00BE27C1"/>
    <w:rsid w:val="00BE3CB2"/>
    <w:rsid w:val="00BE42D4"/>
    <w:rsid w:val="00BE4E19"/>
    <w:rsid w:val="00BE685E"/>
    <w:rsid w:val="00BE7D58"/>
    <w:rsid w:val="00BF1340"/>
    <w:rsid w:val="00BF2ED6"/>
    <w:rsid w:val="00BF3903"/>
    <w:rsid w:val="00BF422D"/>
    <w:rsid w:val="00BF48CD"/>
    <w:rsid w:val="00BF4B5B"/>
    <w:rsid w:val="00BF4F59"/>
    <w:rsid w:val="00BF5434"/>
    <w:rsid w:val="00C02406"/>
    <w:rsid w:val="00C02F6C"/>
    <w:rsid w:val="00C02FDA"/>
    <w:rsid w:val="00C033BF"/>
    <w:rsid w:val="00C04003"/>
    <w:rsid w:val="00C04ADF"/>
    <w:rsid w:val="00C05A20"/>
    <w:rsid w:val="00C05D83"/>
    <w:rsid w:val="00C05E30"/>
    <w:rsid w:val="00C11DD7"/>
    <w:rsid w:val="00C14471"/>
    <w:rsid w:val="00C1532E"/>
    <w:rsid w:val="00C17906"/>
    <w:rsid w:val="00C201B2"/>
    <w:rsid w:val="00C227C2"/>
    <w:rsid w:val="00C22C01"/>
    <w:rsid w:val="00C24AB2"/>
    <w:rsid w:val="00C24FD8"/>
    <w:rsid w:val="00C256A7"/>
    <w:rsid w:val="00C2759C"/>
    <w:rsid w:val="00C30110"/>
    <w:rsid w:val="00C31DCA"/>
    <w:rsid w:val="00C323D5"/>
    <w:rsid w:val="00C323DE"/>
    <w:rsid w:val="00C33605"/>
    <w:rsid w:val="00C34969"/>
    <w:rsid w:val="00C354F7"/>
    <w:rsid w:val="00C44461"/>
    <w:rsid w:val="00C446A6"/>
    <w:rsid w:val="00C44C1A"/>
    <w:rsid w:val="00C46FFE"/>
    <w:rsid w:val="00C523AA"/>
    <w:rsid w:val="00C536F8"/>
    <w:rsid w:val="00C54EBD"/>
    <w:rsid w:val="00C5748E"/>
    <w:rsid w:val="00C623BB"/>
    <w:rsid w:val="00C63790"/>
    <w:rsid w:val="00C64D89"/>
    <w:rsid w:val="00C6506E"/>
    <w:rsid w:val="00C6610E"/>
    <w:rsid w:val="00C665BA"/>
    <w:rsid w:val="00C66B5C"/>
    <w:rsid w:val="00C67DF7"/>
    <w:rsid w:val="00C7262B"/>
    <w:rsid w:val="00C729BB"/>
    <w:rsid w:val="00C74A84"/>
    <w:rsid w:val="00C752EC"/>
    <w:rsid w:val="00C75AF8"/>
    <w:rsid w:val="00C7629F"/>
    <w:rsid w:val="00C80777"/>
    <w:rsid w:val="00C80FAA"/>
    <w:rsid w:val="00C81A15"/>
    <w:rsid w:val="00C83025"/>
    <w:rsid w:val="00C83E3C"/>
    <w:rsid w:val="00C85C5A"/>
    <w:rsid w:val="00C85D8D"/>
    <w:rsid w:val="00C90EB4"/>
    <w:rsid w:val="00C91A4B"/>
    <w:rsid w:val="00C92351"/>
    <w:rsid w:val="00C92695"/>
    <w:rsid w:val="00C93E1E"/>
    <w:rsid w:val="00C94BFD"/>
    <w:rsid w:val="00C95115"/>
    <w:rsid w:val="00C9525E"/>
    <w:rsid w:val="00C97A36"/>
    <w:rsid w:val="00CA12E1"/>
    <w:rsid w:val="00CA25A9"/>
    <w:rsid w:val="00CA42C5"/>
    <w:rsid w:val="00CA5E5F"/>
    <w:rsid w:val="00CA66A2"/>
    <w:rsid w:val="00CA7D66"/>
    <w:rsid w:val="00CB43B0"/>
    <w:rsid w:val="00CB6137"/>
    <w:rsid w:val="00CB6482"/>
    <w:rsid w:val="00CB6D32"/>
    <w:rsid w:val="00CB76E4"/>
    <w:rsid w:val="00CC0711"/>
    <w:rsid w:val="00CC19FD"/>
    <w:rsid w:val="00CC2C42"/>
    <w:rsid w:val="00CC5BB1"/>
    <w:rsid w:val="00CD06D9"/>
    <w:rsid w:val="00CD1AA2"/>
    <w:rsid w:val="00CD33E2"/>
    <w:rsid w:val="00CD4591"/>
    <w:rsid w:val="00CD63E7"/>
    <w:rsid w:val="00CE07EC"/>
    <w:rsid w:val="00CE1798"/>
    <w:rsid w:val="00CE1C40"/>
    <w:rsid w:val="00CE2A73"/>
    <w:rsid w:val="00CE3A1E"/>
    <w:rsid w:val="00CE5746"/>
    <w:rsid w:val="00CE6CDE"/>
    <w:rsid w:val="00CE78E7"/>
    <w:rsid w:val="00CF1456"/>
    <w:rsid w:val="00CF2808"/>
    <w:rsid w:val="00CF5185"/>
    <w:rsid w:val="00CF586C"/>
    <w:rsid w:val="00CF58C0"/>
    <w:rsid w:val="00D0165B"/>
    <w:rsid w:val="00D01F46"/>
    <w:rsid w:val="00D0234D"/>
    <w:rsid w:val="00D03CCE"/>
    <w:rsid w:val="00D03E6F"/>
    <w:rsid w:val="00D0529C"/>
    <w:rsid w:val="00D07005"/>
    <w:rsid w:val="00D07106"/>
    <w:rsid w:val="00D07668"/>
    <w:rsid w:val="00D10758"/>
    <w:rsid w:val="00D10F26"/>
    <w:rsid w:val="00D16145"/>
    <w:rsid w:val="00D169D7"/>
    <w:rsid w:val="00D201C7"/>
    <w:rsid w:val="00D20829"/>
    <w:rsid w:val="00D21BF4"/>
    <w:rsid w:val="00D2275A"/>
    <w:rsid w:val="00D24747"/>
    <w:rsid w:val="00D24C95"/>
    <w:rsid w:val="00D25DA6"/>
    <w:rsid w:val="00D261D0"/>
    <w:rsid w:val="00D26552"/>
    <w:rsid w:val="00D30572"/>
    <w:rsid w:val="00D330F2"/>
    <w:rsid w:val="00D3356E"/>
    <w:rsid w:val="00D34354"/>
    <w:rsid w:val="00D35D6A"/>
    <w:rsid w:val="00D3653D"/>
    <w:rsid w:val="00D36B27"/>
    <w:rsid w:val="00D40D24"/>
    <w:rsid w:val="00D42A8F"/>
    <w:rsid w:val="00D42BA4"/>
    <w:rsid w:val="00D43FFA"/>
    <w:rsid w:val="00D47571"/>
    <w:rsid w:val="00D539F8"/>
    <w:rsid w:val="00D53DBF"/>
    <w:rsid w:val="00D54BC8"/>
    <w:rsid w:val="00D54BFC"/>
    <w:rsid w:val="00D55BA8"/>
    <w:rsid w:val="00D560CD"/>
    <w:rsid w:val="00D6026C"/>
    <w:rsid w:val="00D60E82"/>
    <w:rsid w:val="00D61D31"/>
    <w:rsid w:val="00D62043"/>
    <w:rsid w:val="00D627D2"/>
    <w:rsid w:val="00D63152"/>
    <w:rsid w:val="00D6415D"/>
    <w:rsid w:val="00D65316"/>
    <w:rsid w:val="00D665CA"/>
    <w:rsid w:val="00D668D9"/>
    <w:rsid w:val="00D66D2A"/>
    <w:rsid w:val="00D674EE"/>
    <w:rsid w:val="00D711C8"/>
    <w:rsid w:val="00D71897"/>
    <w:rsid w:val="00D72724"/>
    <w:rsid w:val="00D754B3"/>
    <w:rsid w:val="00D754F6"/>
    <w:rsid w:val="00D774F6"/>
    <w:rsid w:val="00D77A66"/>
    <w:rsid w:val="00D77F66"/>
    <w:rsid w:val="00D8031E"/>
    <w:rsid w:val="00D81D67"/>
    <w:rsid w:val="00D82850"/>
    <w:rsid w:val="00D82BB8"/>
    <w:rsid w:val="00D843AF"/>
    <w:rsid w:val="00D8569F"/>
    <w:rsid w:val="00D90A43"/>
    <w:rsid w:val="00D916D9"/>
    <w:rsid w:val="00D91AA7"/>
    <w:rsid w:val="00D92078"/>
    <w:rsid w:val="00D93DB2"/>
    <w:rsid w:val="00D97BF0"/>
    <w:rsid w:val="00DA18AC"/>
    <w:rsid w:val="00DA227C"/>
    <w:rsid w:val="00DA5A75"/>
    <w:rsid w:val="00DB1AD4"/>
    <w:rsid w:val="00DB1E9A"/>
    <w:rsid w:val="00DB27CE"/>
    <w:rsid w:val="00DB428F"/>
    <w:rsid w:val="00DC2FE8"/>
    <w:rsid w:val="00DC33F7"/>
    <w:rsid w:val="00DC4D67"/>
    <w:rsid w:val="00DC788D"/>
    <w:rsid w:val="00DC7A49"/>
    <w:rsid w:val="00DD181C"/>
    <w:rsid w:val="00DD29E8"/>
    <w:rsid w:val="00DD5C64"/>
    <w:rsid w:val="00DD6825"/>
    <w:rsid w:val="00DE24C9"/>
    <w:rsid w:val="00DE291C"/>
    <w:rsid w:val="00DE2D9B"/>
    <w:rsid w:val="00DE2E51"/>
    <w:rsid w:val="00DE486C"/>
    <w:rsid w:val="00DE4F45"/>
    <w:rsid w:val="00DE62E4"/>
    <w:rsid w:val="00DE6755"/>
    <w:rsid w:val="00DE73AE"/>
    <w:rsid w:val="00DF1D2F"/>
    <w:rsid w:val="00DF1F43"/>
    <w:rsid w:val="00DF26A2"/>
    <w:rsid w:val="00DF2EFA"/>
    <w:rsid w:val="00DF4802"/>
    <w:rsid w:val="00DF5599"/>
    <w:rsid w:val="00DF6968"/>
    <w:rsid w:val="00E00655"/>
    <w:rsid w:val="00E008A4"/>
    <w:rsid w:val="00E024D3"/>
    <w:rsid w:val="00E02667"/>
    <w:rsid w:val="00E02846"/>
    <w:rsid w:val="00E04576"/>
    <w:rsid w:val="00E0745B"/>
    <w:rsid w:val="00E079C0"/>
    <w:rsid w:val="00E103B4"/>
    <w:rsid w:val="00E11085"/>
    <w:rsid w:val="00E12394"/>
    <w:rsid w:val="00E12721"/>
    <w:rsid w:val="00E157CD"/>
    <w:rsid w:val="00E16036"/>
    <w:rsid w:val="00E2074B"/>
    <w:rsid w:val="00E2176C"/>
    <w:rsid w:val="00E2317C"/>
    <w:rsid w:val="00E262B2"/>
    <w:rsid w:val="00E302A9"/>
    <w:rsid w:val="00E31822"/>
    <w:rsid w:val="00E321F0"/>
    <w:rsid w:val="00E325C1"/>
    <w:rsid w:val="00E32DAB"/>
    <w:rsid w:val="00E34C59"/>
    <w:rsid w:val="00E4126E"/>
    <w:rsid w:val="00E41EDE"/>
    <w:rsid w:val="00E428DE"/>
    <w:rsid w:val="00E42F92"/>
    <w:rsid w:val="00E43163"/>
    <w:rsid w:val="00E43D77"/>
    <w:rsid w:val="00E45DBE"/>
    <w:rsid w:val="00E47F8C"/>
    <w:rsid w:val="00E50BF3"/>
    <w:rsid w:val="00E50C3E"/>
    <w:rsid w:val="00E5156C"/>
    <w:rsid w:val="00E5287C"/>
    <w:rsid w:val="00E530CE"/>
    <w:rsid w:val="00E539FB"/>
    <w:rsid w:val="00E55589"/>
    <w:rsid w:val="00E60C1A"/>
    <w:rsid w:val="00E60EB8"/>
    <w:rsid w:val="00E61651"/>
    <w:rsid w:val="00E6273C"/>
    <w:rsid w:val="00E64780"/>
    <w:rsid w:val="00E655EE"/>
    <w:rsid w:val="00E66DE6"/>
    <w:rsid w:val="00E6732B"/>
    <w:rsid w:val="00E707B3"/>
    <w:rsid w:val="00E70EF6"/>
    <w:rsid w:val="00E72596"/>
    <w:rsid w:val="00E727BE"/>
    <w:rsid w:val="00E73576"/>
    <w:rsid w:val="00E736A3"/>
    <w:rsid w:val="00E736DD"/>
    <w:rsid w:val="00E73B84"/>
    <w:rsid w:val="00E73EA4"/>
    <w:rsid w:val="00E740D6"/>
    <w:rsid w:val="00E75CE9"/>
    <w:rsid w:val="00E77320"/>
    <w:rsid w:val="00E91C83"/>
    <w:rsid w:val="00E92457"/>
    <w:rsid w:val="00E93463"/>
    <w:rsid w:val="00E94556"/>
    <w:rsid w:val="00E9671C"/>
    <w:rsid w:val="00E97775"/>
    <w:rsid w:val="00EA0122"/>
    <w:rsid w:val="00EA1393"/>
    <w:rsid w:val="00EA1A47"/>
    <w:rsid w:val="00EA26AA"/>
    <w:rsid w:val="00EA56BB"/>
    <w:rsid w:val="00EA59CE"/>
    <w:rsid w:val="00EA5D5C"/>
    <w:rsid w:val="00EA631A"/>
    <w:rsid w:val="00EA6821"/>
    <w:rsid w:val="00EA6E77"/>
    <w:rsid w:val="00EA71C0"/>
    <w:rsid w:val="00EA71EA"/>
    <w:rsid w:val="00EB0AEC"/>
    <w:rsid w:val="00EB16D4"/>
    <w:rsid w:val="00EB2106"/>
    <w:rsid w:val="00EB37A7"/>
    <w:rsid w:val="00EB64FF"/>
    <w:rsid w:val="00EB6545"/>
    <w:rsid w:val="00EC0697"/>
    <w:rsid w:val="00EC1A04"/>
    <w:rsid w:val="00EC2502"/>
    <w:rsid w:val="00EC40CE"/>
    <w:rsid w:val="00EC4C22"/>
    <w:rsid w:val="00EC5A4B"/>
    <w:rsid w:val="00EC5B34"/>
    <w:rsid w:val="00EC7941"/>
    <w:rsid w:val="00EC7A33"/>
    <w:rsid w:val="00ED0512"/>
    <w:rsid w:val="00ED0BFB"/>
    <w:rsid w:val="00ED1219"/>
    <w:rsid w:val="00ED1A42"/>
    <w:rsid w:val="00ED1E9A"/>
    <w:rsid w:val="00ED3319"/>
    <w:rsid w:val="00ED33C9"/>
    <w:rsid w:val="00ED428E"/>
    <w:rsid w:val="00ED502F"/>
    <w:rsid w:val="00ED60DA"/>
    <w:rsid w:val="00ED6587"/>
    <w:rsid w:val="00ED6EAF"/>
    <w:rsid w:val="00ED7A35"/>
    <w:rsid w:val="00EE0360"/>
    <w:rsid w:val="00EE0442"/>
    <w:rsid w:val="00EE1928"/>
    <w:rsid w:val="00EE754F"/>
    <w:rsid w:val="00EF06D8"/>
    <w:rsid w:val="00EF1757"/>
    <w:rsid w:val="00EF445C"/>
    <w:rsid w:val="00EF5673"/>
    <w:rsid w:val="00EF6616"/>
    <w:rsid w:val="00F04069"/>
    <w:rsid w:val="00F05D02"/>
    <w:rsid w:val="00F074B4"/>
    <w:rsid w:val="00F11209"/>
    <w:rsid w:val="00F13CBF"/>
    <w:rsid w:val="00F157FA"/>
    <w:rsid w:val="00F16EC7"/>
    <w:rsid w:val="00F2024F"/>
    <w:rsid w:val="00F20BD8"/>
    <w:rsid w:val="00F20EB9"/>
    <w:rsid w:val="00F212BD"/>
    <w:rsid w:val="00F22EB3"/>
    <w:rsid w:val="00F2600C"/>
    <w:rsid w:val="00F262EA"/>
    <w:rsid w:val="00F30834"/>
    <w:rsid w:val="00F33A33"/>
    <w:rsid w:val="00F342AB"/>
    <w:rsid w:val="00F37931"/>
    <w:rsid w:val="00F40948"/>
    <w:rsid w:val="00F41467"/>
    <w:rsid w:val="00F41783"/>
    <w:rsid w:val="00F41A28"/>
    <w:rsid w:val="00F41C04"/>
    <w:rsid w:val="00F426C6"/>
    <w:rsid w:val="00F42BD0"/>
    <w:rsid w:val="00F5041A"/>
    <w:rsid w:val="00F5064C"/>
    <w:rsid w:val="00F52BC4"/>
    <w:rsid w:val="00F539AB"/>
    <w:rsid w:val="00F55E82"/>
    <w:rsid w:val="00F60049"/>
    <w:rsid w:val="00F61554"/>
    <w:rsid w:val="00F61EB2"/>
    <w:rsid w:val="00F62B7D"/>
    <w:rsid w:val="00F70E4B"/>
    <w:rsid w:val="00F70EE6"/>
    <w:rsid w:val="00F716AE"/>
    <w:rsid w:val="00F7191F"/>
    <w:rsid w:val="00F72154"/>
    <w:rsid w:val="00F741F9"/>
    <w:rsid w:val="00F7431E"/>
    <w:rsid w:val="00F80D90"/>
    <w:rsid w:val="00F830E6"/>
    <w:rsid w:val="00F83201"/>
    <w:rsid w:val="00F835E3"/>
    <w:rsid w:val="00F85044"/>
    <w:rsid w:val="00F86433"/>
    <w:rsid w:val="00F86A85"/>
    <w:rsid w:val="00F87C4F"/>
    <w:rsid w:val="00F90499"/>
    <w:rsid w:val="00F917AE"/>
    <w:rsid w:val="00F92FF1"/>
    <w:rsid w:val="00FA03F0"/>
    <w:rsid w:val="00FA1974"/>
    <w:rsid w:val="00FA3AD6"/>
    <w:rsid w:val="00FA7670"/>
    <w:rsid w:val="00FA7BB0"/>
    <w:rsid w:val="00FB1D6E"/>
    <w:rsid w:val="00FB2B04"/>
    <w:rsid w:val="00FB3E3D"/>
    <w:rsid w:val="00FC3D8B"/>
    <w:rsid w:val="00FC706B"/>
    <w:rsid w:val="00FD3474"/>
    <w:rsid w:val="00FD4A63"/>
    <w:rsid w:val="00FD505F"/>
    <w:rsid w:val="00FD6595"/>
    <w:rsid w:val="00FD6ACD"/>
    <w:rsid w:val="00FD7165"/>
    <w:rsid w:val="00FD7F0B"/>
    <w:rsid w:val="00FE0D81"/>
    <w:rsid w:val="00FE2C2E"/>
    <w:rsid w:val="00FE36AE"/>
    <w:rsid w:val="00FE44BC"/>
    <w:rsid w:val="00FE512F"/>
    <w:rsid w:val="00FE5402"/>
    <w:rsid w:val="00FE547F"/>
    <w:rsid w:val="00FE7E3C"/>
    <w:rsid w:val="00FE7FA1"/>
    <w:rsid w:val="00FF046C"/>
    <w:rsid w:val="00FF36FF"/>
    <w:rsid w:val="31874D97"/>
    <w:rsid w:val="36078151"/>
    <w:rsid w:val="3A4C0D63"/>
    <w:rsid w:val="51C79D21"/>
    <w:rsid w:val="6C39F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9684E"/>
  <w15:chartTrackingRefBased/>
  <w15:docId w15:val="{828D0BEC-EA30-4A1E-A39F-B9FA7614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4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3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6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0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Hyperlink">
    <w:name w:val="Hyperlink"/>
    <w:basedOn w:val="Fontepargpadro"/>
    <w:uiPriority w:val="99"/>
    <w:unhideWhenUsed/>
    <w:rsid w:val="00C44C1A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1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328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3288"/>
    <w:rPr>
      <w:rFonts w:ascii="Segoe UI" w:hAnsi="Segoe UI" w:cs="Segoe UI"/>
      <w:szCs w:val="18"/>
    </w:rPr>
  </w:style>
  <w:style w:type="character" w:styleId="TextodoEspaoReservado0">
    <w:name w:val="Placeholder Text"/>
    <w:basedOn w:val="Fontepargpadro"/>
    <w:uiPriority w:val="99"/>
    <w:semiHidden/>
    <w:rsid w:val="00667FF1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CF586C"/>
    <w:rPr>
      <w:color w:val="605E5C"/>
      <w:shd w:val="clear" w:color="auto" w:fill="E1DFDD"/>
    </w:rPr>
  </w:style>
  <w:style w:type="paragraph" w:customStyle="1" w:styleId="Default">
    <w:name w:val="Default"/>
    <w:rsid w:val="007F43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36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unhideWhenUsed/>
    <w:qFormat/>
    <w:rsid w:val="001A23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431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431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911534"/>
    <w:pPr>
      <w:spacing w:after="200" w:line="240" w:lineRule="auto"/>
    </w:pPr>
    <w:rPr>
      <w:i/>
      <w:iCs/>
      <w:color w:val="2C283A" w:themeColor="text2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8C69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49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49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4943"/>
    <w:pPr>
      <w:spacing w:after="100"/>
      <w:ind w:left="180"/>
    </w:pPr>
  </w:style>
  <w:style w:type="paragraph" w:styleId="ndicedeilustraes">
    <w:name w:val="table of figures"/>
    <w:basedOn w:val="Normal"/>
    <w:next w:val="Normal"/>
    <w:uiPriority w:val="99"/>
    <w:unhideWhenUsed/>
    <w:rsid w:val="00C301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ane\AppData\Roaming\Microsoft\Template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AA43D69B8B94595E76FA67AB65AD7" ma:contentTypeVersion="14" ma:contentTypeDescription="Crie um novo documento." ma:contentTypeScope="" ma:versionID="781802fa44a9f63efec5aa572d1bef11">
  <xsd:schema xmlns:xsd="http://www.w3.org/2001/XMLSchema" xmlns:xs="http://www.w3.org/2001/XMLSchema" xmlns:p="http://schemas.microsoft.com/office/2006/metadata/properties" xmlns:ns3="bfbeff77-c9e3-4212-8b5f-96c83fc28329" xmlns:ns4="7e0cd82c-443c-46a9-b25c-d09251010f8c" targetNamespace="http://schemas.microsoft.com/office/2006/metadata/properties" ma:root="true" ma:fieldsID="3260035ae87057f67e90c0106cb848c0" ns3:_="" ns4:_="">
    <xsd:import namespace="bfbeff77-c9e3-4212-8b5f-96c83fc28329"/>
    <xsd:import namespace="7e0cd82c-443c-46a9-b25c-d09251010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eff77-c9e3-4212-8b5f-96c83fc28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cd82c-443c-46a9-b25c-d09251010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52A7-3023-4189-B6B3-C2A3C9B4C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eff77-c9e3-4212-8b5f-96c83fc28329"/>
    <ds:schemaRef ds:uri="7e0cd82c-443c-46a9-b25c-d09251010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A059D-53FB-4852-8431-0BF62FAA3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C94FD-5417-446C-B36F-9F05E610C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1E296-9540-4EDC-B86A-D9C0BB8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35</TotalTime>
  <Pages>3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Bizarrias</cp:lastModifiedBy>
  <cp:revision>24</cp:revision>
  <cp:lastPrinted>2021-10-20T20:04:00Z</cp:lastPrinted>
  <dcterms:created xsi:type="dcterms:W3CDTF">2023-02-08T21:52:00Z</dcterms:created>
  <dcterms:modified xsi:type="dcterms:W3CDTF">2023-02-08T22:27:00Z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  <property fmtid="{D5CDD505-2E9C-101B-9397-08002B2CF9AE}" pid="3" name="ContentTypeId">
    <vt:lpwstr>0x0101009C2AA43D69B8B94595E76FA67AB65AD7</vt:lpwstr>
  </property>
</Properties>
</file>